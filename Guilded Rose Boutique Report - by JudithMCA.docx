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3E94C" w14:textId="07717D13" w:rsidR="00D077E9" w:rsidRDefault="00BF29F1" w:rsidP="00D70D02">
      <w:r>
        <w:rPr>
          <w:noProof/>
        </w:rPr>
        <mc:AlternateContent>
          <mc:Choice Requires="wps">
            <w:drawing>
              <wp:anchor distT="0" distB="0" distL="114300" distR="114300" simplePos="0" relativeHeight="251660288" behindDoc="1" locked="0" layoutInCell="1" allowOverlap="1" wp14:anchorId="481295DA" wp14:editId="266CDDDC">
                <wp:simplePos x="0" y="0"/>
                <wp:positionH relativeFrom="column">
                  <wp:posOffset>-207645</wp:posOffset>
                </wp:positionH>
                <wp:positionV relativeFrom="page">
                  <wp:posOffset>904875</wp:posOffset>
                </wp:positionV>
                <wp:extent cx="4410075" cy="8267700"/>
                <wp:effectExtent l="0" t="0" r="952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441007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1A7FE0" id="Rectangle 3" o:spid="_x0000_s1026" alt="white rectangle for text on cover" style="position:absolute;margin-left:-16.35pt;margin-top:71.25pt;width:347.2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" fillcolor="white [3212]" stroked="f" strokeweight="2pt">
                <w10:wrap anchory="page"/>
              </v:rect>
            </w:pict>
          </mc:Fallback>
        </mc:AlternateContent>
      </w:r>
      <w:r w:rsidR="00D077E9">
        <w:rPr>
          <w:noProof/>
        </w:rPr>
        <w:drawing>
          <wp:anchor distT="0" distB="0" distL="114300" distR="114300" simplePos="0" relativeHeight="251658240" behindDoc="1" locked="0" layoutInCell="1" allowOverlap="1" wp14:anchorId="3EE6000F" wp14:editId="3904B5CF">
            <wp:simplePos x="0" y="0"/>
            <wp:positionH relativeFrom="page">
              <wp:posOffset>-34925</wp:posOffset>
            </wp:positionH>
            <wp:positionV relativeFrom="margin">
              <wp:posOffset>-247650</wp:posOffset>
            </wp:positionV>
            <wp:extent cx="7759700" cy="599122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rotWithShape="1">
                    <a:blip r:embed="rId9">
                      <a:extLst>
                        <a:ext uri="{28A0092B-C50C-407E-A947-70E740481C1C}">
                          <a14:useLocalDpi xmlns:a14="http://schemas.microsoft.com/office/drawing/2010/main" val="0"/>
                        </a:ext>
                      </a:extLst>
                    </a:blip>
                    <a:srcRect b="39110"/>
                    <a:stretch/>
                  </pic:blipFill>
                  <pic:spPr bwMode="auto">
                    <a:xfrm>
                      <a:off x="0" y="0"/>
                      <a:ext cx="7759700" cy="599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495"/>
      </w:tblGrid>
      <w:tr w:rsidR="00D077E9" w14:paraId="4796CE4C" w14:textId="77777777" w:rsidTr="00D077E9">
        <w:trPr>
          <w:trHeight w:val="1894"/>
        </w:trPr>
        <w:tc>
          <w:tcPr>
            <w:tcW w:w="5580" w:type="dxa"/>
            <w:tcBorders>
              <w:top w:val="nil"/>
              <w:left w:val="nil"/>
              <w:bottom w:val="nil"/>
              <w:right w:val="nil"/>
            </w:tcBorders>
          </w:tcPr>
          <w:p w14:paraId="6D89AFA5" w14:textId="77777777" w:rsidR="00D077E9" w:rsidRDefault="00D077E9" w:rsidP="00D077E9">
            <w:r>
              <w:rPr>
                <w:noProof/>
              </w:rPr>
              <mc:AlternateContent>
                <mc:Choice Requires="wps">
                  <w:drawing>
                    <wp:inline distT="0" distB="0" distL="0" distR="0" wp14:anchorId="5A8D23D5" wp14:editId="2057944C">
                      <wp:extent cx="4124325" cy="962025"/>
                      <wp:effectExtent l="0" t="0" r="0" b="0"/>
                      <wp:docPr id="8" name="Text Box 8"/>
                      <wp:cNvGraphicFramePr/>
                      <a:graphic xmlns:a="http://schemas.openxmlformats.org/drawingml/2006/main">
                        <a:graphicData uri="http://schemas.microsoft.com/office/word/2010/wordprocessingShape">
                          <wps:wsp>
                            <wps:cNvSpPr txBox="1"/>
                            <wps:spPr>
                              <a:xfrm>
                                <a:off x="0" y="0"/>
                                <a:ext cx="4124325" cy="962025"/>
                              </a:xfrm>
                              <a:prstGeom prst="rect">
                                <a:avLst/>
                              </a:prstGeom>
                              <a:noFill/>
                              <a:ln w="6350">
                                <a:noFill/>
                              </a:ln>
                            </wps:spPr>
                            <wps:txbx>
                              <w:txbxContent>
                                <w:p w14:paraId="671F0130" w14:textId="77777777" w:rsidR="00BF29F1" w:rsidRDefault="00BF29F1" w:rsidP="00D077E9">
                                  <w:pPr>
                                    <w:pStyle w:val="Title"/>
                                    <w:spacing w:after="0"/>
                                    <w:rPr>
                                      <w:sz w:val="56"/>
                                      <w:szCs w:val="48"/>
                                    </w:rPr>
                                  </w:pPr>
                                  <w:r w:rsidRPr="00BF29F1">
                                    <w:rPr>
                                      <w:sz w:val="56"/>
                                      <w:szCs w:val="48"/>
                                    </w:rPr>
                                    <w:t xml:space="preserve">Guilded Rose Boutique </w:t>
                                  </w:r>
                                </w:p>
                                <w:p w14:paraId="02B5553B" w14:textId="1D5BD59F" w:rsidR="00D077E9" w:rsidRPr="00BF29F1" w:rsidRDefault="00BF29F1" w:rsidP="00D077E9">
                                  <w:pPr>
                                    <w:pStyle w:val="Title"/>
                                    <w:spacing w:after="0"/>
                                    <w:rPr>
                                      <w:sz w:val="56"/>
                                      <w:szCs w:val="48"/>
                                    </w:rPr>
                                  </w:pPr>
                                  <w:r w:rsidRPr="00BF29F1">
                                    <w:rPr>
                                      <w:sz w:val="56"/>
                                      <w:szCs w:val="48"/>
                                    </w:rPr>
                                    <w:t>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A8D23D5" id="_x0000_t202" coordsize="21600,21600" o:spt="202" path="m,l,21600r21600,l21600,xe">
                      <v:stroke joinstyle="miter"/>
                      <v:path gradientshapeok="t" o:connecttype="rect"/>
                    </v:shapetype>
                    <v:shape id="Text Box 8" o:spid="_x0000_s1026" type="#_x0000_t202" style="width:324.75pt;height: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" filled="f" stroked="f" strokeweight=".5pt">
                      <v:textbox>
                        <w:txbxContent>
                          <w:p w14:paraId="671F0130" w14:textId="77777777" w:rsidR="00BF29F1" w:rsidRDefault="00BF29F1" w:rsidP="00D077E9">
                            <w:pPr>
                              <w:pStyle w:val="Title"/>
                              <w:spacing w:after="0"/>
                              <w:rPr>
                                <w:sz w:val="56"/>
                                <w:szCs w:val="48"/>
                              </w:rPr>
                            </w:pPr>
                            <w:r w:rsidRPr="00BF29F1">
                              <w:rPr>
                                <w:sz w:val="56"/>
                                <w:szCs w:val="48"/>
                              </w:rPr>
                              <w:t xml:space="preserve">Guilded Rose Boutique </w:t>
                            </w:r>
                          </w:p>
                          <w:p w14:paraId="02B5553B" w14:textId="1D5BD59F" w:rsidR="00D077E9" w:rsidRPr="00BF29F1" w:rsidRDefault="00BF29F1" w:rsidP="00D077E9">
                            <w:pPr>
                              <w:pStyle w:val="Title"/>
                              <w:spacing w:after="0"/>
                              <w:rPr>
                                <w:sz w:val="56"/>
                                <w:szCs w:val="48"/>
                              </w:rPr>
                            </w:pPr>
                            <w:r w:rsidRPr="00BF29F1">
                              <w:rPr>
                                <w:sz w:val="56"/>
                                <w:szCs w:val="48"/>
                              </w:rPr>
                              <w:t>Project</w:t>
                            </w:r>
                          </w:p>
                        </w:txbxContent>
                      </v:textbox>
                      <w10:anchorlock/>
                    </v:shape>
                  </w:pict>
                </mc:Fallback>
              </mc:AlternateContent>
            </w:r>
          </w:p>
          <w:p w14:paraId="56243F22" w14:textId="77777777" w:rsidR="00D077E9" w:rsidRDefault="00D077E9" w:rsidP="00D077E9">
            <w:r>
              <w:rPr>
                <w:noProof/>
              </w:rPr>
              <mc:AlternateContent>
                <mc:Choice Requires="wps">
                  <w:drawing>
                    <wp:inline distT="0" distB="0" distL="0" distR="0" wp14:anchorId="0CC1CE08" wp14:editId="0209B4E5">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F555429"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49E80F68" w14:textId="77777777" w:rsidTr="00D077E9">
        <w:trPr>
          <w:trHeight w:val="7636"/>
        </w:trPr>
        <w:tc>
          <w:tcPr>
            <w:tcW w:w="5580" w:type="dxa"/>
            <w:tcBorders>
              <w:top w:val="nil"/>
              <w:left w:val="nil"/>
              <w:bottom w:val="nil"/>
              <w:right w:val="nil"/>
            </w:tcBorders>
          </w:tcPr>
          <w:p w14:paraId="7F75165E" w14:textId="77777777" w:rsidR="00D077E9" w:rsidRDefault="00D077E9" w:rsidP="00D077E9">
            <w:pPr>
              <w:rPr>
                <w:noProof/>
              </w:rPr>
            </w:pPr>
          </w:p>
        </w:tc>
      </w:tr>
      <w:tr w:rsidR="00D077E9" w14:paraId="3691EF4B" w14:textId="77777777" w:rsidTr="00D077E9">
        <w:trPr>
          <w:trHeight w:val="2171"/>
        </w:trPr>
        <w:tc>
          <w:tcPr>
            <w:tcW w:w="5580" w:type="dxa"/>
            <w:tcBorders>
              <w:top w:val="nil"/>
              <w:left w:val="nil"/>
              <w:bottom w:val="nil"/>
              <w:right w:val="nil"/>
            </w:tcBorders>
          </w:tcPr>
          <w:sdt>
            <w:sdtPr>
              <w:id w:val="1080870105"/>
              <w:placeholder>
                <w:docPart w:val="937B6FC9F4F240D6BC9F1AD15469CD33"/>
              </w:placeholder>
              <w15:appearance w15:val="hidden"/>
            </w:sdtPr>
            <w:sdtEndPr/>
            <w:sdtContent>
              <w:p w14:paraId="66A3DAFA" w14:textId="1CCEE0BF"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887C69">
                  <w:rPr>
                    <w:rStyle w:val="SubtitleChar"/>
                    <w:b w:val="0"/>
                    <w:noProof/>
                  </w:rPr>
                  <w:t>June 8</w:t>
                </w:r>
                <w:r w:rsidRPr="00D86945">
                  <w:rPr>
                    <w:rStyle w:val="SubtitleChar"/>
                    <w:b w:val="0"/>
                  </w:rPr>
                  <w:fldChar w:fldCharType="end"/>
                </w:r>
              </w:p>
            </w:sdtContent>
          </w:sdt>
          <w:p w14:paraId="37148CA0"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496D5A35" wp14:editId="032A72C2">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0B1D155"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2A63ADDE" w14:textId="77777777" w:rsidR="00D077E9" w:rsidRDefault="00D077E9" w:rsidP="00D077E9">
            <w:pPr>
              <w:rPr>
                <w:noProof/>
                <w:sz w:val="10"/>
                <w:szCs w:val="10"/>
              </w:rPr>
            </w:pPr>
          </w:p>
          <w:p w14:paraId="4D11EC06" w14:textId="77777777" w:rsidR="00D077E9" w:rsidRDefault="00D077E9" w:rsidP="00D077E9">
            <w:pPr>
              <w:rPr>
                <w:noProof/>
                <w:sz w:val="10"/>
                <w:szCs w:val="10"/>
              </w:rPr>
            </w:pPr>
          </w:p>
          <w:p w14:paraId="43987BDE" w14:textId="092A7162" w:rsidR="00D077E9" w:rsidRDefault="00D077E9" w:rsidP="00D077E9"/>
          <w:p w14:paraId="4BD4DDBF" w14:textId="5D3B8C78" w:rsidR="00D077E9" w:rsidRDefault="00D077E9" w:rsidP="00D077E9">
            <w:r w:rsidRPr="00B231E5">
              <w:t>Authored by:</w:t>
            </w:r>
            <w:r>
              <w:t xml:space="preserve"> </w:t>
            </w:r>
            <w:sdt>
              <w:sdtPr>
                <w:alias w:val="Your Name"/>
                <w:tag w:val="Your Name"/>
                <w:id w:val="-180584491"/>
                <w:placeholder>
                  <w:docPart w:val="5D4D8D85BAB24DE09F6F3D4817E18B21"/>
                </w:placeholder>
                <w:dataBinding w:prefixMappings="xmlns:ns0='http://schemas.microsoft.com/office/2006/coverPageProps' " w:xpath="/ns0:CoverPageProperties[1]/ns0:CompanyFax[1]" w:storeItemID="{55AF091B-3C7A-41E3-B477-F2FDAA23CFDA}"/>
                <w15:appearance w15:val="hidden"/>
                <w:text w:multiLine="1"/>
              </w:sdtPr>
              <w:sdtEndPr/>
              <w:sdtContent>
                <w:r w:rsidR="00BF29F1">
                  <w:t>Judith M Carbonell Alfonso</w:t>
                </w:r>
              </w:sdtContent>
            </w:sdt>
          </w:p>
          <w:p w14:paraId="404BCA05" w14:textId="77777777" w:rsidR="00D077E9" w:rsidRPr="00D86945" w:rsidRDefault="00D077E9" w:rsidP="00D077E9">
            <w:pPr>
              <w:rPr>
                <w:noProof/>
                <w:sz w:val="10"/>
                <w:szCs w:val="10"/>
              </w:rPr>
            </w:pPr>
          </w:p>
        </w:tc>
      </w:tr>
    </w:tbl>
    <w:p w14:paraId="1795E30B" w14:textId="21605389" w:rsidR="00D077E9" w:rsidRDefault="00D077E9">
      <w:pPr>
        <w:spacing w:after="200"/>
      </w:pPr>
      <w:r w:rsidRPr="00D967AC">
        <w:rPr>
          <w:noProof/>
        </w:rPr>
        <w:drawing>
          <wp:anchor distT="0" distB="0" distL="114300" distR="114300" simplePos="0" relativeHeight="251661312" behindDoc="0" locked="0" layoutInCell="1" allowOverlap="1" wp14:anchorId="0E813C3E" wp14:editId="216222D8">
            <wp:simplePos x="0" y="0"/>
            <wp:positionH relativeFrom="margin">
              <wp:align>right</wp:align>
            </wp:positionH>
            <wp:positionV relativeFrom="paragraph">
              <wp:posOffset>7271385</wp:posOffset>
            </wp:positionV>
            <wp:extent cx="891540" cy="815340"/>
            <wp:effectExtent l="0" t="0" r="0" b="381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891540" cy="8153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49D24486" wp14:editId="5DFC738C">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D094B"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br w:type="page"/>
      </w:r>
    </w:p>
    <w:p w14:paraId="6C33EBD1" w14:textId="48D0E3B5" w:rsidR="00D077E9" w:rsidRDefault="00BF29F1" w:rsidP="00D077E9">
      <w:pPr>
        <w:pStyle w:val="Heading1"/>
      </w:pPr>
      <w:r>
        <w:lastRenderedPageBreak/>
        <w:t>Project Assessment</w:t>
      </w:r>
    </w:p>
    <w:p w14:paraId="4FE61070" w14:textId="77777777" w:rsidR="00543E92" w:rsidRDefault="00543E92" w:rsidP="00543E92">
      <w:pPr>
        <w:pStyle w:val="Subtitle"/>
        <w:framePr w:wrap="around" w:hAnchor="page" w:x="1141" w:y="102"/>
      </w:pPr>
      <w:r>
        <w:t>The Gilded Rose Online Store</w:t>
      </w:r>
    </w:p>
    <w:p w14:paraId="2BF0EA30" w14:textId="77777777" w:rsidR="00BF29F1" w:rsidRDefault="00BF29F1" w:rsidP="00BF29F1">
      <w:pPr>
        <w:pStyle w:val="Content"/>
      </w:pPr>
    </w:p>
    <w:p w14:paraId="2261AC3B" w14:textId="77777777" w:rsidR="00BF29F1" w:rsidRDefault="00BF29F1" w:rsidP="00BF29F1">
      <w:pPr>
        <w:pStyle w:val="Content"/>
      </w:pPr>
    </w:p>
    <w:p w14:paraId="54550987" w14:textId="054374BE" w:rsidR="00BF29F1" w:rsidRDefault="00BF29F1" w:rsidP="00543E92">
      <w:pPr>
        <w:pStyle w:val="Content"/>
        <w:jc w:val="both"/>
      </w:pPr>
      <w:r>
        <w:t>The Gilded Rose is small boutique inn on the outskirts of a prominent city that buys and sells items of the finest quality. The manager of the gift shop, Allison, is looking to create an online store that allows people from afar to purchase her wares.</w:t>
      </w:r>
    </w:p>
    <w:p w14:paraId="34BE7AFE" w14:textId="77777777" w:rsidR="00543E92" w:rsidRDefault="00543E92" w:rsidP="00543E92">
      <w:pPr>
        <w:pStyle w:val="Content"/>
        <w:jc w:val="both"/>
        <w:rPr>
          <w:rStyle w:val="Heading2Char"/>
        </w:rPr>
      </w:pPr>
    </w:p>
    <w:p w14:paraId="1ABB73D3" w14:textId="37AAF67A" w:rsidR="00543E92" w:rsidRDefault="00543E92" w:rsidP="00543E92">
      <w:pPr>
        <w:pStyle w:val="Content"/>
        <w:jc w:val="both"/>
      </w:pPr>
      <w:r w:rsidRPr="00543E92">
        <w:rPr>
          <w:rStyle w:val="Heading2Char"/>
        </w:rPr>
        <w:t>C</w:t>
      </w:r>
      <w:r w:rsidR="00BF29F1" w:rsidRPr="00543E92">
        <w:rPr>
          <w:rStyle w:val="Heading2Char"/>
        </w:rPr>
        <w:t>reate a simple proof-of-concept e-commerce site</w:t>
      </w:r>
      <w:r w:rsidR="00BF29F1">
        <w:t xml:space="preserve"> </w:t>
      </w:r>
    </w:p>
    <w:p w14:paraId="10237F80" w14:textId="77777777" w:rsidR="00543E92" w:rsidRDefault="00543E92" w:rsidP="00543E92">
      <w:pPr>
        <w:pStyle w:val="Content"/>
        <w:numPr>
          <w:ilvl w:val="0"/>
          <w:numId w:val="1"/>
        </w:numPr>
        <w:jc w:val="both"/>
      </w:pPr>
      <w:r>
        <w:t>L</w:t>
      </w:r>
      <w:r w:rsidR="00BF29F1">
        <w:t xml:space="preserve">ists the items for sale </w:t>
      </w:r>
    </w:p>
    <w:p w14:paraId="2A2814B7" w14:textId="77777777" w:rsidR="00543E92" w:rsidRDefault="00543E92" w:rsidP="00543E92">
      <w:pPr>
        <w:pStyle w:val="Content"/>
        <w:numPr>
          <w:ilvl w:val="0"/>
          <w:numId w:val="1"/>
        </w:numPr>
        <w:jc w:val="both"/>
      </w:pPr>
      <w:r>
        <w:t>A</w:t>
      </w:r>
      <w:r w:rsidR="00BF29F1">
        <w:t xml:space="preserve">llows an authenticated user to purchase them. </w:t>
      </w:r>
    </w:p>
    <w:p w14:paraId="4610B748" w14:textId="77777777" w:rsidR="00543E92" w:rsidRDefault="00543E92" w:rsidP="00543E92">
      <w:pPr>
        <w:pStyle w:val="Content"/>
        <w:numPr>
          <w:ilvl w:val="1"/>
          <w:numId w:val="1"/>
        </w:numPr>
        <w:jc w:val="both"/>
      </w:pPr>
      <w:r>
        <w:t>P</w:t>
      </w:r>
      <w:r w:rsidR="00BF29F1">
        <w:t>urchase only 1 item at a time by clicking a “Purchase” button</w:t>
      </w:r>
      <w:r>
        <w:t>.</w:t>
      </w:r>
    </w:p>
    <w:p w14:paraId="19E04175" w14:textId="77777777" w:rsidR="00543E92" w:rsidRDefault="00543E92" w:rsidP="00543E92">
      <w:pPr>
        <w:pStyle w:val="Content"/>
        <w:numPr>
          <w:ilvl w:val="1"/>
          <w:numId w:val="1"/>
        </w:numPr>
        <w:jc w:val="both"/>
      </w:pPr>
      <w:r>
        <w:t>D</w:t>
      </w:r>
      <w:r w:rsidR="00BF29F1">
        <w:t xml:space="preserve">epletes the stock of that item by 1. </w:t>
      </w:r>
    </w:p>
    <w:p w14:paraId="18A1B617" w14:textId="64DAC456" w:rsidR="00BF29F1" w:rsidRDefault="00543E92" w:rsidP="00543E92">
      <w:pPr>
        <w:pStyle w:val="Content"/>
        <w:numPr>
          <w:ilvl w:val="1"/>
          <w:numId w:val="1"/>
        </w:numPr>
        <w:jc w:val="both"/>
      </w:pPr>
      <w:r>
        <w:t>N</w:t>
      </w:r>
      <w:r w:rsidR="00BF29F1">
        <w:t>ot need to implement a shopping cart or use any payment providers.</w:t>
      </w:r>
    </w:p>
    <w:p w14:paraId="16A1E79D" w14:textId="77777777" w:rsidR="00543E92" w:rsidRDefault="00543E92" w:rsidP="00543E92">
      <w:pPr>
        <w:pStyle w:val="Content"/>
        <w:jc w:val="both"/>
      </w:pPr>
    </w:p>
    <w:p w14:paraId="30ECC851" w14:textId="02D256E0" w:rsidR="00BF29F1" w:rsidRPr="00543E92" w:rsidRDefault="00BF29F1" w:rsidP="00543E92">
      <w:pPr>
        <w:pStyle w:val="Heading2"/>
      </w:pPr>
      <w:r w:rsidRPr="00543E92">
        <w:t>Deliverable</w:t>
      </w:r>
    </w:p>
    <w:p w14:paraId="1D88030C" w14:textId="5BB938A5" w:rsidR="00543E92" w:rsidRDefault="00BF29F1" w:rsidP="00FE74FD">
      <w:pPr>
        <w:pStyle w:val="Content"/>
        <w:numPr>
          <w:ilvl w:val="0"/>
          <w:numId w:val="1"/>
        </w:numPr>
        <w:jc w:val="both"/>
      </w:pPr>
      <w:r>
        <w:t>A system that displays a listing of items and allows authenticated users to purchase them one at a time</w:t>
      </w:r>
      <w:r w:rsidR="00543E92">
        <w:t>.</w:t>
      </w:r>
    </w:p>
    <w:p w14:paraId="3FB80496" w14:textId="77777777" w:rsidR="00543E92" w:rsidRDefault="00543E92" w:rsidP="00543E92">
      <w:pPr>
        <w:pStyle w:val="Content"/>
        <w:jc w:val="both"/>
      </w:pPr>
    </w:p>
    <w:p w14:paraId="172E8068" w14:textId="631535A6" w:rsidR="00543E92" w:rsidRDefault="00543E92" w:rsidP="00543E92">
      <w:pPr>
        <w:pStyle w:val="Heading2"/>
      </w:pPr>
      <w:r>
        <w:t>Technical Requirements</w:t>
      </w:r>
    </w:p>
    <w:p w14:paraId="3F2FB202" w14:textId="77777777" w:rsidR="00543E92" w:rsidRDefault="00543E92" w:rsidP="00477662">
      <w:pPr>
        <w:pStyle w:val="Content"/>
        <w:numPr>
          <w:ilvl w:val="0"/>
          <w:numId w:val="1"/>
        </w:numPr>
        <w:jc w:val="both"/>
      </w:pPr>
      <w:r>
        <w:t>Use either ASP.NET Core Razor Pages / MVC or ASP.NET MVC 5</w:t>
      </w:r>
    </w:p>
    <w:p w14:paraId="6996CA6B" w14:textId="77777777" w:rsidR="00543E92" w:rsidRDefault="00543E92" w:rsidP="00543E92">
      <w:pPr>
        <w:pStyle w:val="Content"/>
        <w:numPr>
          <w:ilvl w:val="0"/>
          <w:numId w:val="1"/>
        </w:numPr>
        <w:jc w:val="both"/>
      </w:pPr>
      <w:r>
        <w:t>Web app that can run/tested locally on Windows, Mac, or Linux</w:t>
      </w:r>
    </w:p>
    <w:p w14:paraId="3CB0BB7B" w14:textId="364321A4" w:rsidR="00543E92" w:rsidRDefault="00543E92" w:rsidP="00543E92">
      <w:pPr>
        <w:pStyle w:val="Content"/>
        <w:numPr>
          <w:ilvl w:val="0"/>
          <w:numId w:val="1"/>
        </w:numPr>
        <w:jc w:val="both"/>
      </w:pPr>
      <w:r>
        <w:t>Use of a database is optional</w:t>
      </w:r>
    </w:p>
    <w:p w14:paraId="6BBEF0F3" w14:textId="77777777" w:rsidR="00543E92" w:rsidRDefault="00543E92" w:rsidP="00543E92">
      <w:pPr>
        <w:pStyle w:val="Content"/>
        <w:jc w:val="both"/>
      </w:pPr>
    </w:p>
    <w:p w14:paraId="7F86ABEE" w14:textId="77777777" w:rsidR="00543E92" w:rsidRDefault="00543E92" w:rsidP="00543E92">
      <w:pPr>
        <w:pStyle w:val="Content"/>
        <w:ind w:left="720"/>
        <w:jc w:val="both"/>
      </w:pPr>
    </w:p>
    <w:p w14:paraId="50425388" w14:textId="4FE1B5CF" w:rsidR="00543E92" w:rsidRDefault="00543E92">
      <w:pPr>
        <w:spacing w:after="200"/>
        <w:rPr>
          <w:b w:val="0"/>
        </w:rPr>
      </w:pPr>
      <w:r>
        <w:br w:type="page"/>
      </w:r>
    </w:p>
    <w:p w14:paraId="4239C3C8" w14:textId="7E8AF497" w:rsidR="00543E92" w:rsidRPr="00FC680D" w:rsidRDefault="00543E92" w:rsidP="00543E92">
      <w:pPr>
        <w:pStyle w:val="Title"/>
        <w:rPr>
          <w:sz w:val="56"/>
          <w:szCs w:val="48"/>
        </w:rPr>
      </w:pPr>
      <w:r w:rsidRPr="00FC680D">
        <w:rPr>
          <w:sz w:val="56"/>
          <w:szCs w:val="48"/>
        </w:rPr>
        <w:lastRenderedPageBreak/>
        <w:t>Application architecture decisions</w:t>
      </w:r>
    </w:p>
    <w:p w14:paraId="6C03A5C4" w14:textId="0358B3EF" w:rsidR="001653E3" w:rsidRDefault="005A7B3E" w:rsidP="001653E3">
      <w:pPr>
        <w:pStyle w:val="Heading2"/>
        <w:numPr>
          <w:ilvl w:val="0"/>
          <w:numId w:val="3"/>
        </w:numPr>
      </w:pPr>
      <w:r>
        <w:t xml:space="preserve">Project implemented using ASP.NET Core </w:t>
      </w:r>
      <w:r w:rsidR="00CF7AA2">
        <w:t xml:space="preserve">3.1 </w:t>
      </w:r>
      <w:r>
        <w:t>Web Application</w:t>
      </w:r>
      <w:r w:rsidR="001653E3">
        <w:t xml:space="preserve"> with Razor Pages</w:t>
      </w:r>
    </w:p>
    <w:p w14:paraId="4CB6344B" w14:textId="7E78AFBD" w:rsidR="006308B1" w:rsidRDefault="00FC680D" w:rsidP="006308B1">
      <w:pPr>
        <w:pStyle w:val="Content"/>
        <w:numPr>
          <w:ilvl w:val="0"/>
          <w:numId w:val="2"/>
        </w:numPr>
      </w:pPr>
      <w:r>
        <w:t>Clean architecture</w:t>
      </w:r>
    </w:p>
    <w:p w14:paraId="16AFA5FC" w14:textId="622BF920" w:rsidR="006308B1" w:rsidRPr="007D6925" w:rsidRDefault="006308B1" w:rsidP="007D6925">
      <w:pPr>
        <w:pStyle w:val="Content"/>
        <w:numPr>
          <w:ilvl w:val="0"/>
          <w:numId w:val="2"/>
        </w:numPr>
        <w:rPr>
          <w:rFonts w:eastAsia="Times New Roman"/>
          <w:b/>
          <w:color w:val="auto"/>
          <w:sz w:val="36"/>
          <w:szCs w:val="36"/>
        </w:rPr>
      </w:pPr>
      <w:r>
        <w:t>Open-source with a big community contributing</w:t>
      </w:r>
      <w:r w:rsidR="007D6925">
        <w:t xml:space="preserve"> and Flexible deployment</w:t>
      </w:r>
    </w:p>
    <w:p w14:paraId="4B42D44E" w14:textId="6ADD5329" w:rsidR="006308B1" w:rsidRDefault="006308B1" w:rsidP="006308B1">
      <w:pPr>
        <w:pStyle w:val="Content"/>
        <w:numPr>
          <w:ilvl w:val="0"/>
          <w:numId w:val="2"/>
        </w:numPr>
      </w:pPr>
      <w:r>
        <w:t>Multiplatform: runs on macOS, Linux, Windows, and Docker</w:t>
      </w:r>
    </w:p>
    <w:p w14:paraId="6B8394E3" w14:textId="77777777" w:rsidR="006308B1" w:rsidRPr="006308B1" w:rsidRDefault="006308B1" w:rsidP="005B195D">
      <w:pPr>
        <w:pStyle w:val="Content"/>
        <w:numPr>
          <w:ilvl w:val="0"/>
          <w:numId w:val="2"/>
        </w:numPr>
        <w:rPr>
          <w:rFonts w:eastAsia="Times New Roman"/>
          <w:b/>
          <w:color w:val="auto"/>
          <w:sz w:val="36"/>
          <w:szCs w:val="36"/>
        </w:rPr>
      </w:pPr>
      <w:r>
        <w:t xml:space="preserve">Performance: </w:t>
      </w:r>
      <w:r w:rsidRPr="006308B1">
        <w:t>It's faster than other popular web frameworks</w:t>
      </w:r>
    </w:p>
    <w:p w14:paraId="53F96C93" w14:textId="582832E9" w:rsidR="006308B1" w:rsidRPr="006308B1" w:rsidRDefault="006308B1" w:rsidP="005B195D">
      <w:pPr>
        <w:pStyle w:val="Content"/>
        <w:numPr>
          <w:ilvl w:val="0"/>
          <w:numId w:val="2"/>
        </w:numPr>
        <w:rPr>
          <w:rFonts w:eastAsia="Times New Roman"/>
          <w:b/>
          <w:color w:val="auto"/>
          <w:sz w:val="36"/>
          <w:szCs w:val="36"/>
        </w:rPr>
      </w:pPr>
      <w:r>
        <w:t xml:space="preserve">Modern &amp; innovative: </w:t>
      </w:r>
      <w:r w:rsidRPr="006308B1">
        <w:t>allow runtime components, APIs, compilers and languages evolve quickly, provid</w:t>
      </w:r>
      <w:r w:rsidR="001653E3">
        <w:t>e</w:t>
      </w:r>
      <w:r w:rsidRPr="006308B1">
        <w:t xml:space="preserve"> a stable and supported platform to keep apps running.</w:t>
      </w:r>
    </w:p>
    <w:p w14:paraId="137BC171" w14:textId="77777777" w:rsidR="002E61EA" w:rsidRDefault="005A7B3E" w:rsidP="006308B1">
      <w:pPr>
        <w:pStyle w:val="Heading2"/>
        <w:numPr>
          <w:ilvl w:val="0"/>
          <w:numId w:val="3"/>
        </w:numPr>
      </w:pPr>
      <w:r>
        <w:t>MVC</w:t>
      </w:r>
      <w:r w:rsidR="002E61EA">
        <w:t xml:space="preserve">: </w:t>
      </w:r>
    </w:p>
    <w:p w14:paraId="2F489483" w14:textId="1B2B223C" w:rsidR="005A7B3E" w:rsidRDefault="002E61EA" w:rsidP="002E61EA">
      <w:pPr>
        <w:pStyle w:val="Content"/>
        <w:numPr>
          <w:ilvl w:val="0"/>
          <w:numId w:val="4"/>
        </w:numPr>
      </w:pPr>
      <w:r>
        <w:t>A</w:t>
      </w:r>
      <w:r w:rsidRPr="002E61EA">
        <w:t>pplication logic is divided into three components on the basis of functionality</w:t>
      </w:r>
      <w:r>
        <w:t xml:space="preserve">: </w:t>
      </w:r>
    </w:p>
    <w:p w14:paraId="60CD1BAE" w14:textId="56FB8968" w:rsidR="002E61EA" w:rsidRDefault="002E61EA" w:rsidP="002E61EA">
      <w:pPr>
        <w:pStyle w:val="Content"/>
        <w:ind w:left="720"/>
      </w:pPr>
      <w:r>
        <w:t>Models, Views and Controllers.</w:t>
      </w:r>
    </w:p>
    <w:p w14:paraId="676ABD55" w14:textId="77777777" w:rsidR="00251AEC" w:rsidRDefault="00251AEC" w:rsidP="00251AEC">
      <w:pPr>
        <w:pStyle w:val="Content"/>
        <w:numPr>
          <w:ilvl w:val="0"/>
          <w:numId w:val="2"/>
        </w:numPr>
      </w:pPr>
      <w:r w:rsidRPr="001953A9">
        <w:t>CRUD-based Regular Application</w:t>
      </w:r>
    </w:p>
    <w:p w14:paraId="7E8B8BCF" w14:textId="77777777" w:rsidR="002E61EA" w:rsidRDefault="002E61EA" w:rsidP="002E61EA">
      <w:pPr>
        <w:pStyle w:val="Heading2"/>
        <w:numPr>
          <w:ilvl w:val="0"/>
          <w:numId w:val="3"/>
        </w:numPr>
      </w:pPr>
      <w:r>
        <w:t>Monolithic applications</w:t>
      </w:r>
    </w:p>
    <w:p w14:paraId="3DDEB268" w14:textId="38F2C0D2" w:rsidR="006308B1" w:rsidRDefault="002E61EA" w:rsidP="002E61EA">
      <w:pPr>
        <w:pStyle w:val="Content"/>
        <w:numPr>
          <w:ilvl w:val="0"/>
          <w:numId w:val="4"/>
        </w:numPr>
      </w:pPr>
      <w:r>
        <w:t>Initially the requirements are simple and the application expect to handle a limited amount of traffic</w:t>
      </w:r>
    </w:p>
    <w:p w14:paraId="1627A6D4" w14:textId="37E6820E" w:rsidR="002E61EA" w:rsidRDefault="002E61EA" w:rsidP="002E61EA">
      <w:pPr>
        <w:pStyle w:val="Content"/>
        <w:numPr>
          <w:ilvl w:val="0"/>
          <w:numId w:val="4"/>
        </w:numPr>
      </w:pPr>
      <w:r>
        <w:t xml:space="preserve">The idea is starting with a monolithic architecture and then later scale out into a microservice architecture if it is </w:t>
      </w:r>
      <w:r w:rsidR="00FC680D">
        <w:t>necessary</w:t>
      </w:r>
      <w:r>
        <w:t>.</w:t>
      </w:r>
    </w:p>
    <w:p w14:paraId="02A5399D" w14:textId="545991A2" w:rsidR="002E61EA" w:rsidRDefault="002E61EA" w:rsidP="002E61EA">
      <w:pPr>
        <w:pStyle w:val="Heading2"/>
        <w:numPr>
          <w:ilvl w:val="0"/>
          <w:numId w:val="3"/>
        </w:numPr>
      </w:pPr>
      <w:r w:rsidRPr="002E61EA">
        <w:t>SQL database</w:t>
      </w:r>
      <w:r w:rsidR="001953A9">
        <w:t>:</w:t>
      </w:r>
    </w:p>
    <w:p w14:paraId="0B34DC01" w14:textId="539EADE4" w:rsidR="001953A9" w:rsidRPr="001953A9" w:rsidRDefault="001D2C7C" w:rsidP="001953A9">
      <w:pPr>
        <w:pStyle w:val="Content"/>
        <w:numPr>
          <w:ilvl w:val="0"/>
          <w:numId w:val="5"/>
        </w:numPr>
      </w:pPr>
      <w:r>
        <w:t>N</w:t>
      </w:r>
      <w:r w:rsidR="001953A9" w:rsidRPr="001953A9">
        <w:t>eed to store a lot of relationships</w:t>
      </w:r>
    </w:p>
    <w:p w14:paraId="5954F5EF" w14:textId="609E4959" w:rsidR="001D2C7C" w:rsidRDefault="001953A9" w:rsidP="002E61EA">
      <w:pPr>
        <w:pStyle w:val="Content"/>
        <w:numPr>
          <w:ilvl w:val="0"/>
          <w:numId w:val="5"/>
        </w:numPr>
      </w:pPr>
      <w:r w:rsidRPr="001953A9">
        <w:t>Transactions &amp; Data Consistency</w:t>
      </w:r>
    </w:p>
    <w:p w14:paraId="3098FE2B" w14:textId="0B157F2A" w:rsidR="001D2C7C" w:rsidRDefault="001D2C7C" w:rsidP="001D2C7C">
      <w:pPr>
        <w:pStyle w:val="Heading2"/>
        <w:numPr>
          <w:ilvl w:val="0"/>
          <w:numId w:val="3"/>
        </w:numPr>
      </w:pPr>
      <w:r>
        <w:t>Libraries:</w:t>
      </w:r>
    </w:p>
    <w:p w14:paraId="52BC185E" w14:textId="3D7ED9D9" w:rsidR="001D2C7C" w:rsidRDefault="001D2C7C" w:rsidP="007D6925">
      <w:pPr>
        <w:pStyle w:val="Content"/>
        <w:numPr>
          <w:ilvl w:val="0"/>
          <w:numId w:val="6"/>
        </w:numPr>
      </w:pPr>
      <w:r>
        <w:t>Bootstrap</w:t>
      </w:r>
      <w:r w:rsidR="007D6925">
        <w:t xml:space="preserve"> (responsiveness and aesthetics or user interface “look and feel”)</w:t>
      </w:r>
    </w:p>
    <w:p w14:paraId="27B414EE" w14:textId="04DF5477" w:rsidR="001D2C7C" w:rsidRDefault="001D2C7C" w:rsidP="001D2C7C">
      <w:pPr>
        <w:pStyle w:val="Content"/>
        <w:numPr>
          <w:ilvl w:val="0"/>
          <w:numId w:val="5"/>
        </w:numPr>
      </w:pPr>
      <w:r>
        <w:t>Entity Framework</w:t>
      </w:r>
      <w:r w:rsidR="007D6925">
        <w:t xml:space="preserve"> (</w:t>
      </w:r>
      <w:r w:rsidR="007D6925">
        <w:rPr>
          <w:rStyle w:val="st"/>
        </w:rPr>
        <w:t>object-database mapper that supports LINQ queries, change tracking, updates, and schema migrations</w:t>
      </w:r>
      <w:r w:rsidR="007D6925">
        <w:t>)</w:t>
      </w:r>
    </w:p>
    <w:p w14:paraId="62A7F896" w14:textId="1A5A8513" w:rsidR="001D2C7C" w:rsidRDefault="001D2C7C" w:rsidP="007D6925">
      <w:pPr>
        <w:pStyle w:val="Content"/>
        <w:numPr>
          <w:ilvl w:val="0"/>
          <w:numId w:val="5"/>
        </w:numPr>
      </w:pPr>
      <w:r>
        <w:t>SendGrid</w:t>
      </w:r>
      <w:r w:rsidR="00FC680D">
        <w:t xml:space="preserve"> (</w:t>
      </w:r>
      <w:r w:rsidR="00FC680D">
        <w:rPr>
          <w:rStyle w:val="st"/>
        </w:rPr>
        <w:t>world's largest cloud-based email delivery platform</w:t>
      </w:r>
      <w:r w:rsidR="00FC680D">
        <w:t>)</w:t>
      </w:r>
    </w:p>
    <w:p w14:paraId="363E6041" w14:textId="77777777" w:rsidR="00FC680D" w:rsidRDefault="00FC680D">
      <w:pPr>
        <w:spacing w:after="200"/>
        <w:rPr>
          <w:b w:val="0"/>
        </w:rPr>
      </w:pPr>
      <w:r>
        <w:br w:type="page"/>
      </w:r>
    </w:p>
    <w:p w14:paraId="2F679805" w14:textId="1F0C2D81" w:rsidR="00DA2FCF" w:rsidRDefault="00DA2FCF" w:rsidP="00DA2FCF">
      <w:pPr>
        <w:pStyle w:val="Heading1"/>
      </w:pPr>
      <w:r>
        <w:lastRenderedPageBreak/>
        <w:t xml:space="preserve">Requirements and Decisions </w:t>
      </w:r>
    </w:p>
    <w:p w14:paraId="38E620FC" w14:textId="593A5F51" w:rsidR="00E655C2" w:rsidRDefault="00E655C2" w:rsidP="005A7B3E">
      <w:pPr>
        <w:pStyle w:val="Content"/>
      </w:pPr>
      <w:r>
        <w:t>Created a Table to manage the products of the store with the following fields:</w:t>
      </w:r>
    </w:p>
    <w:p w14:paraId="72948B34" w14:textId="6048E423" w:rsidR="00E655C2" w:rsidRDefault="00E655C2" w:rsidP="00E655C2">
      <w:pPr>
        <w:pStyle w:val="Content"/>
        <w:jc w:val="center"/>
      </w:pPr>
      <w:r>
        <w:rPr>
          <w:noProof/>
        </w:rPr>
        <w:drawing>
          <wp:inline distT="0" distB="0" distL="0" distR="0" wp14:anchorId="4A9CE19E" wp14:editId="7F884D9A">
            <wp:extent cx="2428875" cy="1381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8875" cy="1381125"/>
                    </a:xfrm>
                    <a:prstGeom prst="rect">
                      <a:avLst/>
                    </a:prstGeom>
                  </pic:spPr>
                </pic:pic>
              </a:graphicData>
            </a:graphic>
          </wp:inline>
        </w:drawing>
      </w:r>
      <w:r w:rsidR="00C05EB9">
        <w:rPr>
          <w:noProof/>
        </w:rPr>
        <w:t xml:space="preserve">           </w:t>
      </w:r>
      <w:r w:rsidR="00C05EB9">
        <w:rPr>
          <w:noProof/>
        </w:rPr>
        <w:drawing>
          <wp:inline distT="0" distB="0" distL="0" distR="0" wp14:anchorId="371755AE" wp14:editId="153EC7FC">
            <wp:extent cx="2790825" cy="1257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0825" cy="1257300"/>
                    </a:xfrm>
                    <a:prstGeom prst="rect">
                      <a:avLst/>
                    </a:prstGeom>
                  </pic:spPr>
                </pic:pic>
              </a:graphicData>
            </a:graphic>
          </wp:inline>
        </w:drawing>
      </w:r>
      <w:r w:rsidR="00C05EB9">
        <w:t xml:space="preserve"> </w:t>
      </w:r>
    </w:p>
    <w:p w14:paraId="5AFDEF20" w14:textId="24EE22D0" w:rsidR="00E655C2" w:rsidRPr="00E655C2" w:rsidRDefault="00E655C2" w:rsidP="00E655C2">
      <w:pPr>
        <w:pStyle w:val="Heading2"/>
      </w:pPr>
      <w:r w:rsidRPr="00E655C2">
        <w:t>Considerations:</w:t>
      </w:r>
    </w:p>
    <w:p w14:paraId="5EBA5369" w14:textId="4752A297" w:rsidR="00E655C2" w:rsidRDefault="00E655C2" w:rsidP="00E12887">
      <w:pPr>
        <w:pStyle w:val="Content"/>
        <w:numPr>
          <w:ilvl w:val="0"/>
          <w:numId w:val="5"/>
        </w:numPr>
        <w:jc w:val="both"/>
      </w:pPr>
      <w:r>
        <w:t>Is not possible to buy a product if it is out of stock (the quantity is equal 0)</w:t>
      </w:r>
    </w:p>
    <w:p w14:paraId="48346029" w14:textId="0E8B48ED" w:rsidR="00E655C2" w:rsidRDefault="00E655C2" w:rsidP="00E12887">
      <w:pPr>
        <w:pStyle w:val="Content"/>
        <w:numPr>
          <w:ilvl w:val="0"/>
          <w:numId w:val="5"/>
        </w:numPr>
        <w:jc w:val="both"/>
      </w:pPr>
      <w:r>
        <w:t>-The user has to be authenticated to purchase an item.</w:t>
      </w:r>
    </w:p>
    <w:p w14:paraId="10796738" w14:textId="74C2C7ED" w:rsidR="00E655C2" w:rsidRDefault="00E655C2" w:rsidP="00E12887">
      <w:pPr>
        <w:pStyle w:val="Content"/>
        <w:numPr>
          <w:ilvl w:val="0"/>
          <w:numId w:val="5"/>
        </w:numPr>
        <w:jc w:val="both"/>
      </w:pPr>
      <w:r>
        <w:t>If a user is navigating the site anonymously and click the button of purchase, will we automatically redirected to the login page, after login the purchase will be effective.</w:t>
      </w:r>
    </w:p>
    <w:p w14:paraId="6F7CBD64" w14:textId="24986255" w:rsidR="00E655C2" w:rsidRDefault="00E655C2" w:rsidP="00E12887">
      <w:pPr>
        <w:pStyle w:val="Content"/>
        <w:numPr>
          <w:ilvl w:val="0"/>
          <w:numId w:val="5"/>
        </w:numPr>
        <w:jc w:val="both"/>
      </w:pPr>
      <w:r>
        <w:t>If the product is out of stock, there will be a sign with that message and no button for purchase</w:t>
      </w:r>
    </w:p>
    <w:p w14:paraId="358AFC50" w14:textId="0D1C8738" w:rsidR="00E655C2" w:rsidRDefault="00E655C2" w:rsidP="00E12887">
      <w:pPr>
        <w:pStyle w:val="Content"/>
        <w:numPr>
          <w:ilvl w:val="0"/>
          <w:numId w:val="5"/>
        </w:numPr>
        <w:jc w:val="both"/>
      </w:pPr>
      <w:r>
        <w:t>When an authenticated user clicks the purchase link or put the URL for purchase on the browser, the system will first check if there is availability of the product requested, if there is no items, the system will alert that. If the product is available the system will place the order, notify the user by email about the purchase and deplete the amount of product in the Quantity field of the Product table.</w:t>
      </w:r>
    </w:p>
    <w:p w14:paraId="341CEB73" w14:textId="2BD628DC" w:rsidR="00E655C2" w:rsidRDefault="00E655C2" w:rsidP="005A7B3E">
      <w:pPr>
        <w:pStyle w:val="Content"/>
      </w:pPr>
    </w:p>
    <w:p w14:paraId="51EA37AB" w14:textId="6CC3CB0F" w:rsidR="00E12887" w:rsidRDefault="00E12887" w:rsidP="005A7B3E">
      <w:pPr>
        <w:pStyle w:val="Content"/>
      </w:pPr>
      <w:r>
        <w:t>With the use of the following keywords we will guarantee that the controller and the actions are accessed by the correct user:</w:t>
      </w:r>
    </w:p>
    <w:p w14:paraId="65954DCA" w14:textId="335D2D6A" w:rsidR="00E12887" w:rsidRDefault="00E12887" w:rsidP="00C05EB9">
      <w:pPr>
        <w:pStyle w:val="Content"/>
        <w:numPr>
          <w:ilvl w:val="0"/>
          <w:numId w:val="12"/>
        </w:numPr>
      </w:pPr>
      <w:r w:rsidRPr="00E12887">
        <w:t>[Authorize]</w:t>
      </w:r>
      <w:r>
        <w:t xml:space="preserve"> – The user has to be authenticated to access this resource. </w:t>
      </w:r>
      <w:r w:rsidRPr="00E12887">
        <w:rPr>
          <w:b/>
          <w:bCs/>
          <w:i/>
          <w:iCs/>
        </w:rPr>
        <w:t>Purchase</w:t>
      </w:r>
      <w:r>
        <w:t xml:space="preserve"> </w:t>
      </w:r>
    </w:p>
    <w:p w14:paraId="35F27544" w14:textId="2BABF83E" w:rsidR="0056370B" w:rsidRDefault="00E12887" w:rsidP="00C05EB9">
      <w:pPr>
        <w:pStyle w:val="Content"/>
        <w:numPr>
          <w:ilvl w:val="0"/>
          <w:numId w:val="12"/>
        </w:numPr>
      </w:pPr>
      <w:r w:rsidRPr="00E12887">
        <w:t>[Authorize</w:t>
      </w:r>
      <w:r>
        <w:t xml:space="preserve"> </w:t>
      </w:r>
      <w:r w:rsidRPr="00E12887">
        <w:t>(Roles = "Administrator")]</w:t>
      </w:r>
      <w:r>
        <w:t xml:space="preserve"> – The user has to belong to the Administrator group to access the </w:t>
      </w:r>
      <w:r w:rsidRPr="00E12887">
        <w:rPr>
          <w:b/>
          <w:bCs/>
          <w:i/>
          <w:iCs/>
        </w:rPr>
        <w:t>Update, Create or Delete</w:t>
      </w:r>
      <w:r>
        <w:t xml:space="preserve"> actions</w:t>
      </w:r>
    </w:p>
    <w:p w14:paraId="15AE4428" w14:textId="2176BDF6" w:rsidR="00E12887" w:rsidRDefault="00E12887" w:rsidP="00650417">
      <w:pPr>
        <w:pStyle w:val="Content"/>
        <w:numPr>
          <w:ilvl w:val="0"/>
          <w:numId w:val="12"/>
        </w:numPr>
      </w:pPr>
      <w:r w:rsidRPr="00E12887">
        <w:t>[AllowAnonymous]</w:t>
      </w:r>
      <w:r>
        <w:t xml:space="preserve"> – Anyone could see this options, Index, Details, Blog, About</w:t>
      </w:r>
    </w:p>
    <w:p w14:paraId="73A5B7E1" w14:textId="77777777" w:rsidR="00887C69" w:rsidRDefault="00887C69" w:rsidP="00887C69">
      <w:pPr>
        <w:pStyle w:val="Content"/>
      </w:pPr>
    </w:p>
    <w:p w14:paraId="63625CC2" w14:textId="672FD53C" w:rsidR="00887C69" w:rsidRDefault="00887C69" w:rsidP="00887C69">
      <w:pPr>
        <w:pStyle w:val="Content"/>
      </w:pPr>
      <w:r>
        <w:t xml:space="preserve">Publish the web app as Portable </w:t>
      </w:r>
      <w:r>
        <w:t xml:space="preserve">Runtime-dependent applications </w:t>
      </w:r>
      <w:r>
        <w:t>for</w:t>
      </w:r>
      <w:r>
        <w:t xml:space="preserve"> cross-platform.</w:t>
      </w:r>
    </w:p>
    <w:p w14:paraId="342DEC3A" w14:textId="4D9706F3" w:rsidR="005A7B3E" w:rsidRDefault="005A7B3E" w:rsidP="006308B1">
      <w:pPr>
        <w:pStyle w:val="Content"/>
        <w:rPr>
          <w:rFonts w:asciiTheme="majorHAnsi" w:eastAsiaTheme="majorEastAsia" w:hAnsiTheme="majorHAnsi" w:cstheme="majorBidi"/>
          <w:color w:val="061F57" w:themeColor="text2" w:themeShade="BF"/>
          <w:kern w:val="28"/>
          <w:sz w:val="52"/>
          <w:szCs w:val="32"/>
        </w:rPr>
      </w:pPr>
      <w:r>
        <w:br w:type="page"/>
      </w:r>
    </w:p>
    <w:p w14:paraId="13C4EE45" w14:textId="685F8994" w:rsidR="00543E92" w:rsidRDefault="00543E92" w:rsidP="00543E92">
      <w:pPr>
        <w:pStyle w:val="Heading1"/>
      </w:pPr>
      <w:r>
        <w:lastRenderedPageBreak/>
        <w:t xml:space="preserve">Shortcuts </w:t>
      </w:r>
    </w:p>
    <w:p w14:paraId="53829673" w14:textId="77777777" w:rsidR="00CF7AA2" w:rsidRDefault="00CF7AA2">
      <w:pPr>
        <w:spacing w:after="200"/>
      </w:pPr>
      <w:r w:rsidRPr="00CF7AA2">
        <w:t>ASP.NET Core Identity</w:t>
      </w:r>
      <w:r>
        <w:t>:</w:t>
      </w:r>
    </w:p>
    <w:p w14:paraId="060E8440" w14:textId="79A0321C" w:rsidR="00CF7AA2" w:rsidRDefault="00CF7AA2" w:rsidP="00CF7AA2">
      <w:pPr>
        <w:pStyle w:val="Content"/>
        <w:numPr>
          <w:ilvl w:val="0"/>
          <w:numId w:val="8"/>
        </w:numPr>
      </w:pPr>
      <w:r>
        <w:t>Facilitates the user management, authentication and authorization.</w:t>
      </w:r>
    </w:p>
    <w:p w14:paraId="11AF5050" w14:textId="3C2220F8" w:rsidR="00D728F3" w:rsidRDefault="00D728F3" w:rsidP="00D728F3">
      <w:pPr>
        <w:pStyle w:val="Content"/>
        <w:jc w:val="center"/>
      </w:pPr>
      <w:r>
        <w:rPr>
          <w:noProof/>
        </w:rPr>
        <w:drawing>
          <wp:inline distT="0" distB="0" distL="0" distR="0" wp14:anchorId="0457B133" wp14:editId="3335A29B">
            <wp:extent cx="1809750" cy="1352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09750" cy="1352550"/>
                    </a:xfrm>
                    <a:prstGeom prst="rect">
                      <a:avLst/>
                    </a:prstGeom>
                  </pic:spPr>
                </pic:pic>
              </a:graphicData>
            </a:graphic>
          </wp:inline>
        </w:drawing>
      </w:r>
    </w:p>
    <w:p w14:paraId="503EF334" w14:textId="7F88AFBC" w:rsidR="00CF7AA2" w:rsidRDefault="00CF7AA2" w:rsidP="00CF7AA2">
      <w:pPr>
        <w:spacing w:before="240" w:after="200"/>
      </w:pPr>
      <w:r>
        <w:t>SendGrid:</w:t>
      </w:r>
    </w:p>
    <w:p w14:paraId="0CFA1F99" w14:textId="63ED33D0" w:rsidR="00C83024" w:rsidRDefault="00CF7AA2" w:rsidP="00C83024">
      <w:pPr>
        <w:pStyle w:val="Content"/>
        <w:numPr>
          <w:ilvl w:val="0"/>
          <w:numId w:val="8"/>
        </w:numPr>
      </w:pPr>
      <w:r>
        <w:t>Facilitates the process of sending emails.</w:t>
      </w:r>
    </w:p>
    <w:p w14:paraId="19483649" w14:textId="66EC370B" w:rsidR="0086614E" w:rsidRDefault="0086614E" w:rsidP="0086614E">
      <w:pPr>
        <w:pStyle w:val="Content"/>
        <w:spacing w:before="240"/>
        <w:rPr>
          <w:rStyle w:val="e24kjd"/>
          <w:b/>
          <w:bCs/>
        </w:rPr>
      </w:pPr>
      <w:r>
        <w:rPr>
          <w:rStyle w:val="e24kjd"/>
          <w:b/>
          <w:bCs/>
        </w:rPr>
        <w:t xml:space="preserve">Entity Framework Core </w:t>
      </w:r>
      <w:r w:rsidRPr="0086614E">
        <w:rPr>
          <w:rStyle w:val="e24kjd"/>
          <w:b/>
          <w:bCs/>
        </w:rPr>
        <w:t>Scaffold-DbContext</w:t>
      </w:r>
      <w:r>
        <w:rPr>
          <w:rStyle w:val="e24kjd"/>
          <w:b/>
          <w:bCs/>
        </w:rPr>
        <w:t>:</w:t>
      </w:r>
    </w:p>
    <w:p w14:paraId="0F087D03" w14:textId="19FC503C" w:rsidR="0086614E" w:rsidRPr="0086614E" w:rsidRDefault="0086614E" w:rsidP="0086614E">
      <w:pPr>
        <w:pStyle w:val="Content"/>
        <w:numPr>
          <w:ilvl w:val="0"/>
          <w:numId w:val="8"/>
        </w:numPr>
      </w:pPr>
      <w:r w:rsidRPr="0086614E">
        <w:t xml:space="preserve">Helps to create </w:t>
      </w:r>
      <w:r>
        <w:t xml:space="preserve">models, controllers and views for </w:t>
      </w:r>
      <w:r w:rsidRPr="0086614E">
        <w:t>CRUD using an existing Database structure</w:t>
      </w:r>
    </w:p>
    <w:p w14:paraId="06BCEE9C" w14:textId="77777777" w:rsidR="00023CCE" w:rsidRDefault="00023CCE" w:rsidP="00023CCE">
      <w:pPr>
        <w:pStyle w:val="Content"/>
      </w:pPr>
    </w:p>
    <w:p w14:paraId="284E0172" w14:textId="6289D8BB" w:rsidR="00023CCE" w:rsidRDefault="00023CCE" w:rsidP="00023CCE">
      <w:pPr>
        <w:spacing w:after="200"/>
        <w:jc w:val="center"/>
      </w:pPr>
    </w:p>
    <w:p w14:paraId="3A43E845" w14:textId="42AAAA24" w:rsidR="00543E92" w:rsidRPr="00CF7AA2" w:rsidRDefault="00543E92" w:rsidP="00023CCE">
      <w:pPr>
        <w:spacing w:after="200"/>
        <w:jc w:val="center"/>
      </w:pPr>
      <w:r>
        <w:br w:type="page"/>
      </w:r>
    </w:p>
    <w:p w14:paraId="6F419DA7" w14:textId="77777777" w:rsidR="00543E92" w:rsidRDefault="00543E92" w:rsidP="00543E92">
      <w:pPr>
        <w:pStyle w:val="Heading1"/>
      </w:pPr>
      <w:r>
        <w:lastRenderedPageBreak/>
        <w:t xml:space="preserve">Authentication mechanism </w:t>
      </w:r>
    </w:p>
    <w:p w14:paraId="30482BAF" w14:textId="77777777" w:rsidR="00CF7AA2" w:rsidRPr="00CF7AA2" w:rsidRDefault="00CF7AA2" w:rsidP="00CF7AA2">
      <w:pPr>
        <w:pStyle w:val="Heading2"/>
      </w:pPr>
      <w:r w:rsidRPr="00CF7AA2">
        <w:t>ASP.NET Core Identity:</w:t>
      </w:r>
    </w:p>
    <w:p w14:paraId="725E4946" w14:textId="77777777" w:rsidR="00CF7AA2" w:rsidRDefault="00CF7AA2" w:rsidP="00CF7AA2">
      <w:pPr>
        <w:pStyle w:val="Content"/>
        <w:numPr>
          <w:ilvl w:val="0"/>
          <w:numId w:val="7"/>
        </w:numPr>
        <w:jc w:val="both"/>
      </w:pPr>
      <w:r>
        <w:t>Is an API that supports user interface (UI) login functionality.</w:t>
      </w:r>
    </w:p>
    <w:p w14:paraId="370CCDE9" w14:textId="77777777" w:rsidR="00CF7AA2" w:rsidRDefault="00CF7AA2" w:rsidP="00CF7AA2">
      <w:pPr>
        <w:pStyle w:val="Content"/>
        <w:numPr>
          <w:ilvl w:val="0"/>
          <w:numId w:val="7"/>
        </w:numPr>
        <w:jc w:val="both"/>
      </w:pPr>
      <w:r>
        <w:t>Manages users, passwords, profile data, roles, claims, tokens, email confirmation, and more.</w:t>
      </w:r>
    </w:p>
    <w:p w14:paraId="62092DC4" w14:textId="77777777" w:rsidR="00CF7AA2" w:rsidRDefault="00CF7AA2" w:rsidP="00CF7AA2">
      <w:pPr>
        <w:pStyle w:val="Content"/>
        <w:numPr>
          <w:ilvl w:val="0"/>
          <w:numId w:val="7"/>
        </w:numPr>
        <w:jc w:val="both"/>
      </w:pPr>
      <w:r>
        <w:t xml:space="preserve">Users can create an account with the login information stored in Identity </w:t>
      </w:r>
    </w:p>
    <w:p w14:paraId="45DE166A" w14:textId="77777777" w:rsidR="00CF7AA2" w:rsidRPr="00CF7AA2" w:rsidRDefault="00CF7AA2" w:rsidP="00CF7AA2">
      <w:pPr>
        <w:pStyle w:val="Content"/>
        <w:numPr>
          <w:ilvl w:val="0"/>
          <w:numId w:val="7"/>
        </w:numPr>
        <w:jc w:val="both"/>
        <w:rPr>
          <w:b/>
        </w:rPr>
      </w:pPr>
      <w:r>
        <w:t>They can use an external login provider: Facebook and Google.</w:t>
      </w:r>
    </w:p>
    <w:p w14:paraId="2B9D3BA6" w14:textId="77777777" w:rsidR="00356346" w:rsidRDefault="00356346">
      <w:pPr>
        <w:spacing w:after="200"/>
      </w:pPr>
    </w:p>
    <w:p w14:paraId="67334F06" w14:textId="77777777" w:rsidR="0086614E" w:rsidRDefault="00356346">
      <w:pPr>
        <w:spacing w:after="200"/>
      </w:pPr>
      <w:r>
        <w:t>U</w:t>
      </w:r>
      <w:r w:rsidRPr="00356346">
        <w:t xml:space="preserve">sing OAuth </w:t>
      </w:r>
      <w:r>
        <w:t xml:space="preserve">and </w:t>
      </w:r>
      <w:r w:rsidR="0086614E" w:rsidRPr="00356346">
        <w:t>token-based</w:t>
      </w:r>
      <w:r w:rsidRPr="00356346">
        <w:t xml:space="preserve"> security can help build a better permission checking across </w:t>
      </w:r>
      <w:r w:rsidR="0086614E">
        <w:t>the</w:t>
      </w:r>
      <w:r w:rsidRPr="00356346">
        <w:t xml:space="preserve"> user base.</w:t>
      </w:r>
    </w:p>
    <w:p w14:paraId="38AD977A" w14:textId="58600BF5" w:rsidR="00CF7AA2" w:rsidRDefault="0086614E">
      <w:pPr>
        <w:spacing w:after="200"/>
        <w:rPr>
          <w:rFonts w:asciiTheme="majorHAnsi" w:eastAsiaTheme="majorEastAsia" w:hAnsiTheme="majorHAnsi" w:cstheme="majorBidi"/>
          <w:bCs/>
          <w:sz w:val="72"/>
          <w:szCs w:val="52"/>
        </w:rPr>
      </w:pPr>
      <w:r>
        <w:t xml:space="preserve">It facilitates the registration process for the users, helping to maximize the </w:t>
      </w:r>
      <w:r w:rsidRPr="0086614E">
        <w:t>user acquisition</w:t>
      </w:r>
      <w:r>
        <w:t>.</w:t>
      </w:r>
      <w:r w:rsidR="00CF7AA2">
        <w:br w:type="page"/>
      </w:r>
    </w:p>
    <w:p w14:paraId="7DC5E6F8" w14:textId="3A67BC3F" w:rsidR="00543E92" w:rsidRDefault="00543E92" w:rsidP="00543E92">
      <w:pPr>
        <w:pStyle w:val="Title"/>
      </w:pPr>
      <w:r>
        <w:lastRenderedPageBreak/>
        <w:t>Test Performed</w:t>
      </w:r>
    </w:p>
    <w:p w14:paraId="1141252A" w14:textId="49D9CF64" w:rsidR="00356346" w:rsidRPr="00356346" w:rsidRDefault="00356346" w:rsidP="00356346">
      <w:pPr>
        <w:pStyle w:val="Heading1"/>
        <w:rPr>
          <w:u w:val="single"/>
        </w:rPr>
      </w:pPr>
      <w:r w:rsidRPr="00356346">
        <w:rPr>
          <w:u w:val="single"/>
        </w:rPr>
        <w:t>Authentication:</w:t>
      </w:r>
    </w:p>
    <w:p w14:paraId="4E5DA43A" w14:textId="2E6C3CFD" w:rsidR="00356346" w:rsidRDefault="00356346" w:rsidP="00356346">
      <w:pPr>
        <w:pStyle w:val="Content"/>
        <w:jc w:val="both"/>
      </w:pPr>
      <w:r>
        <w:t>The user have the following options for create an account in the website:</w:t>
      </w:r>
    </w:p>
    <w:p w14:paraId="096C706F" w14:textId="0AB9B58B" w:rsidR="00356346" w:rsidRDefault="00356346" w:rsidP="00356346">
      <w:pPr>
        <w:pStyle w:val="Content"/>
        <w:numPr>
          <w:ilvl w:val="0"/>
          <w:numId w:val="9"/>
        </w:numPr>
        <w:jc w:val="both"/>
      </w:pPr>
      <w:r>
        <w:t>Register creating a new account, providing an email and password</w:t>
      </w:r>
    </w:p>
    <w:p w14:paraId="1176405C" w14:textId="47D84CC7" w:rsidR="00356346" w:rsidRDefault="00356346" w:rsidP="00356346">
      <w:pPr>
        <w:pStyle w:val="Content"/>
        <w:numPr>
          <w:ilvl w:val="0"/>
          <w:numId w:val="9"/>
        </w:numPr>
        <w:jc w:val="both"/>
      </w:pPr>
      <w:r>
        <w:t>Using OAuth authentication through Facebook or Google</w:t>
      </w:r>
    </w:p>
    <w:p w14:paraId="79722640" w14:textId="4F5625A1" w:rsidR="00356346" w:rsidRDefault="00356346" w:rsidP="00356346">
      <w:pPr>
        <w:pStyle w:val="Content"/>
        <w:jc w:val="both"/>
        <w:rPr>
          <w:b/>
        </w:rPr>
      </w:pPr>
      <w:r>
        <w:rPr>
          <w:noProof/>
        </w:rPr>
        <w:drawing>
          <wp:inline distT="0" distB="0" distL="0" distR="0" wp14:anchorId="55635627" wp14:editId="6813D011">
            <wp:extent cx="5018029" cy="2314575"/>
            <wp:effectExtent l="133350" t="114300" r="144780"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418" cy="23249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EE6389" w14:textId="44165A5D" w:rsidR="00811AEE" w:rsidRDefault="00811AEE" w:rsidP="00356346">
      <w:pPr>
        <w:pStyle w:val="Content"/>
        <w:jc w:val="both"/>
        <w:rPr>
          <w:b/>
        </w:rPr>
      </w:pPr>
      <w:r>
        <w:rPr>
          <w:b/>
        </w:rPr>
        <w:t>Google registration:</w:t>
      </w:r>
    </w:p>
    <w:p w14:paraId="28958A9D" w14:textId="25DA941E" w:rsidR="00811AEE" w:rsidRPr="0093030C" w:rsidRDefault="00811AEE" w:rsidP="0093030C">
      <w:pPr>
        <w:pStyle w:val="Content"/>
        <w:numPr>
          <w:ilvl w:val="0"/>
          <w:numId w:val="11"/>
        </w:numPr>
      </w:pPr>
      <w:r w:rsidRPr="0093030C">
        <w:t xml:space="preserve">Click on Google Button and shows next screen to choose which Google account the user wants to link to </w:t>
      </w:r>
      <w:r w:rsidR="0093030C" w:rsidRPr="0093030C">
        <w:t>Guilded Rose Boutique</w:t>
      </w:r>
    </w:p>
    <w:p w14:paraId="34D9BDA1" w14:textId="6BF9A68E" w:rsidR="0093030C" w:rsidRDefault="00356346" w:rsidP="0093030C">
      <w:pPr>
        <w:pStyle w:val="Content"/>
        <w:jc w:val="center"/>
        <w:rPr>
          <w:noProof/>
        </w:rPr>
      </w:pPr>
      <w:r>
        <w:rPr>
          <w:noProof/>
        </w:rPr>
        <w:drawing>
          <wp:inline distT="0" distB="0" distL="0" distR="0" wp14:anchorId="4541518F" wp14:editId="5272838D">
            <wp:extent cx="1952132" cy="2495550"/>
            <wp:effectExtent l="133350" t="114300" r="143510" b="1714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4841" cy="2537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3255A5" w14:textId="58B6E9E1" w:rsidR="00356346" w:rsidRDefault="0093030C" w:rsidP="0093030C">
      <w:pPr>
        <w:pStyle w:val="Content"/>
        <w:numPr>
          <w:ilvl w:val="0"/>
          <w:numId w:val="11"/>
        </w:numPr>
        <w:rPr>
          <w:noProof/>
        </w:rPr>
      </w:pPr>
      <w:r>
        <w:rPr>
          <w:noProof/>
        </w:rPr>
        <w:lastRenderedPageBreak/>
        <w:t xml:space="preserve">After choosing the account, the user has to click on Register to confirm that wants to link his account to the website. </w:t>
      </w:r>
      <w:r w:rsidR="00356346">
        <w:rPr>
          <w:noProof/>
        </w:rPr>
        <w:drawing>
          <wp:inline distT="0" distB="0" distL="0" distR="0" wp14:anchorId="156F58DC" wp14:editId="07A33F11">
            <wp:extent cx="5589905" cy="1663858"/>
            <wp:effectExtent l="133350" t="114300" r="144145" b="1651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7759"/>
                    <a:stretch/>
                  </pic:blipFill>
                  <pic:spPr bwMode="auto">
                    <a:xfrm>
                      <a:off x="0" y="0"/>
                      <a:ext cx="5649681" cy="1681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50C601A" w14:textId="00B43D3D" w:rsidR="00356346" w:rsidRDefault="0093030C" w:rsidP="0093030C">
      <w:pPr>
        <w:pStyle w:val="Content"/>
        <w:numPr>
          <w:ilvl w:val="0"/>
          <w:numId w:val="11"/>
        </w:numPr>
        <w:jc w:val="both"/>
        <w:rPr>
          <w:noProof/>
        </w:rPr>
      </w:pPr>
      <w:r>
        <w:rPr>
          <w:noProof/>
        </w:rPr>
        <w:t>After clicking on the Register button, the next screen ask to check email an confirm registration:</w:t>
      </w:r>
    </w:p>
    <w:p w14:paraId="06CF9207" w14:textId="77777777" w:rsidR="00356346" w:rsidRDefault="00356346" w:rsidP="0093030C">
      <w:pPr>
        <w:pStyle w:val="Content"/>
        <w:jc w:val="center"/>
        <w:rPr>
          <w:b/>
        </w:rPr>
      </w:pPr>
      <w:r>
        <w:rPr>
          <w:noProof/>
        </w:rPr>
        <w:drawing>
          <wp:inline distT="0" distB="0" distL="0" distR="0" wp14:anchorId="736AC6DC" wp14:editId="511774CD">
            <wp:extent cx="3057525" cy="781833"/>
            <wp:effectExtent l="133350" t="114300" r="123825" b="1708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7076" cy="7893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21BC15" w14:textId="39530781" w:rsidR="00356346" w:rsidRDefault="0093030C" w:rsidP="0093030C">
      <w:pPr>
        <w:pStyle w:val="Content"/>
        <w:numPr>
          <w:ilvl w:val="0"/>
          <w:numId w:val="11"/>
        </w:numPr>
        <w:jc w:val="both"/>
        <w:rPr>
          <w:b/>
        </w:rPr>
      </w:pPr>
      <w:r>
        <w:rPr>
          <w:bCs/>
        </w:rPr>
        <w:t>The email has a very basic structure, and could be improve in the future to better fits to the corporative identity of the client.</w:t>
      </w:r>
    </w:p>
    <w:p w14:paraId="7D394B8A" w14:textId="11C9F140" w:rsidR="00356346" w:rsidRDefault="00356346" w:rsidP="0093030C">
      <w:pPr>
        <w:pStyle w:val="Content"/>
        <w:jc w:val="center"/>
      </w:pPr>
      <w:r>
        <w:rPr>
          <w:noProof/>
        </w:rPr>
        <w:drawing>
          <wp:inline distT="0" distB="0" distL="0" distR="0" wp14:anchorId="7A6A2D70" wp14:editId="439DA4D9">
            <wp:extent cx="3276600" cy="1814275"/>
            <wp:effectExtent l="133350" t="114300" r="133350" b="1670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1233" cy="1827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13EC24" w14:textId="3C2E7CEA" w:rsidR="00356346" w:rsidRDefault="0093030C" w:rsidP="0093030C">
      <w:pPr>
        <w:pStyle w:val="Content"/>
        <w:numPr>
          <w:ilvl w:val="0"/>
          <w:numId w:val="11"/>
        </w:numPr>
        <w:jc w:val="both"/>
      </w:pPr>
      <w:r>
        <w:t>Token based link has an structure similar than the following:</w:t>
      </w:r>
    </w:p>
    <w:p w14:paraId="0956D010" w14:textId="5E7AE636" w:rsidR="00356346" w:rsidRPr="0093030C" w:rsidRDefault="00A34028" w:rsidP="0093030C">
      <w:pPr>
        <w:pStyle w:val="Content"/>
        <w:rPr>
          <w:sz w:val="24"/>
          <w:szCs w:val="20"/>
        </w:rPr>
      </w:pPr>
      <w:hyperlink r:id="rId19" w:history="1">
        <w:r w:rsidR="00356346" w:rsidRPr="0093030C">
          <w:rPr>
            <w:rStyle w:val="Hyperlink"/>
            <w:color w:val="082A75" w:themeColor="text2"/>
            <w:sz w:val="24"/>
            <w:szCs w:val="20"/>
            <w:u w:val="none"/>
          </w:rPr>
          <w:t>https://localhost:44370/Identity/Account/ConfirmEmail?userId=5cd6a963-9100-47f4-b286-341a1881d6c3&amp;code=Q2ZESjhHRHBCWEFiK3JwUGtUSldnRjgrT05WZEFTbUZTbk42L3pxSks4b09kSGlUNzBJR1UrMkl6NDZESTJicUZ2Z1RXeGZET2ROQkZHVEJyb2pyNmFwSVUwRkdQSDdEQW03SThNTXNCa2p4TlBlV1ZoQkU3aG5tQ25nNFp3VlVNc09PL1FnK0RuLzY4MVhsWkNqc3c4WTYzSzF6aUd6VkxqaWpHUFc1bUYyek9CUmM1TmZpVGdsQWVHV1pqcWcwNmwxS2NlTVN4K3cxYkJLZGtXQ1ZJcUpiNHMyRTZhR1dyZXR0ZXlIZkJVQk5hNnVGc2huYkpsZHY0TUxPNE9OeVRWVFZ2UT09</w:t>
        </w:r>
      </w:hyperlink>
      <w:r w:rsidR="0093030C">
        <w:rPr>
          <w:sz w:val="24"/>
          <w:szCs w:val="20"/>
        </w:rPr>
        <w:t xml:space="preserve"> </w:t>
      </w:r>
    </w:p>
    <w:p w14:paraId="6278A504" w14:textId="118966FA" w:rsidR="00356346" w:rsidRDefault="0093030C" w:rsidP="0093030C">
      <w:pPr>
        <w:pStyle w:val="Content"/>
        <w:numPr>
          <w:ilvl w:val="0"/>
          <w:numId w:val="11"/>
        </w:numPr>
        <w:jc w:val="both"/>
        <w:rPr>
          <w:b/>
        </w:rPr>
      </w:pPr>
      <w:r>
        <w:rPr>
          <w:bCs/>
        </w:rPr>
        <w:lastRenderedPageBreak/>
        <w:t>After confirming the link, is possible to Login to the website using the same method of registration:</w:t>
      </w:r>
    </w:p>
    <w:p w14:paraId="495F74ED" w14:textId="77777777" w:rsidR="00356346" w:rsidRDefault="00356346" w:rsidP="00356346">
      <w:pPr>
        <w:pStyle w:val="Content"/>
        <w:jc w:val="both"/>
        <w:rPr>
          <w:b/>
        </w:rPr>
      </w:pPr>
      <w:r>
        <w:rPr>
          <w:noProof/>
        </w:rPr>
        <w:drawing>
          <wp:inline distT="0" distB="0" distL="0" distR="0" wp14:anchorId="73A32105" wp14:editId="1E0573E5">
            <wp:extent cx="6309360" cy="288290"/>
            <wp:effectExtent l="133350" t="114300" r="129540" b="168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288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158635" w14:textId="34821FB3" w:rsidR="00356346" w:rsidRPr="0093030C" w:rsidRDefault="0093030C" w:rsidP="0093030C">
      <w:pPr>
        <w:pStyle w:val="Content"/>
        <w:numPr>
          <w:ilvl w:val="0"/>
          <w:numId w:val="11"/>
        </w:numPr>
      </w:pPr>
      <w:r>
        <w:t xml:space="preserve">Is possible to Manage your using account if you click on the </w:t>
      </w:r>
      <w:r w:rsidR="0056370B">
        <w:t>username</w:t>
      </w:r>
      <w:r>
        <w:t xml:space="preserve"> besides the Hello and Logout links</w:t>
      </w:r>
    </w:p>
    <w:p w14:paraId="4ACA7E7D" w14:textId="77777777" w:rsidR="00356346" w:rsidRDefault="00356346" w:rsidP="00356346">
      <w:pPr>
        <w:pStyle w:val="Content"/>
        <w:jc w:val="both"/>
        <w:rPr>
          <w:b/>
        </w:rPr>
      </w:pPr>
      <w:r>
        <w:rPr>
          <w:noProof/>
        </w:rPr>
        <w:drawing>
          <wp:inline distT="0" distB="0" distL="0" distR="0" wp14:anchorId="4FF8FD6D" wp14:editId="35769BE5">
            <wp:extent cx="6309360" cy="2989580"/>
            <wp:effectExtent l="133350" t="114300" r="129540" b="1727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360" cy="2989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F5F8FC" w14:textId="2B6661F0" w:rsidR="00356346" w:rsidRDefault="00356346" w:rsidP="00543E92">
      <w:pPr>
        <w:pStyle w:val="Content"/>
        <w:jc w:val="both"/>
      </w:pPr>
    </w:p>
    <w:p w14:paraId="11C7F4EE" w14:textId="41D96A33" w:rsidR="00356346" w:rsidRDefault="0056370B" w:rsidP="00543E92">
      <w:pPr>
        <w:pStyle w:val="Content"/>
        <w:jc w:val="both"/>
      </w:pPr>
      <w:r>
        <w:t>Is this view, it is possible to set or change password, configure other elements of the account or even delete it.</w:t>
      </w:r>
    </w:p>
    <w:p w14:paraId="4CCBEBC3" w14:textId="2DB553C8" w:rsidR="0056370B" w:rsidRDefault="0056370B">
      <w:pPr>
        <w:spacing w:after="200"/>
        <w:rPr>
          <w:b w:val="0"/>
        </w:rPr>
      </w:pPr>
      <w:r>
        <w:br w:type="page"/>
      </w:r>
    </w:p>
    <w:p w14:paraId="7B7D73B6" w14:textId="7A4F3242" w:rsidR="00D728F3" w:rsidRDefault="0056370B" w:rsidP="00EB1514">
      <w:pPr>
        <w:pStyle w:val="Heading1"/>
        <w:rPr>
          <w:u w:val="single"/>
        </w:rPr>
      </w:pPr>
      <w:r w:rsidRPr="0056370B">
        <w:rPr>
          <w:u w:val="single"/>
        </w:rPr>
        <w:lastRenderedPageBreak/>
        <w:t>Display a listing of Products</w:t>
      </w:r>
    </w:p>
    <w:p w14:paraId="4B480E07" w14:textId="6F609B1F" w:rsidR="00EB1514" w:rsidRPr="00EB1514" w:rsidRDefault="00EB1514" w:rsidP="00EB1514">
      <w:pPr>
        <w:pStyle w:val="Content"/>
      </w:pPr>
      <w:r>
        <w:t>Created 5 products to populate the list and see the system in action:</w:t>
      </w:r>
    </w:p>
    <w:p w14:paraId="70352791" w14:textId="78F24F1D" w:rsidR="0056370B" w:rsidRDefault="00D728F3" w:rsidP="0056370B">
      <w:pPr>
        <w:pStyle w:val="Content"/>
      </w:pPr>
      <w:r>
        <w:rPr>
          <w:noProof/>
        </w:rPr>
        <w:drawing>
          <wp:inline distT="0" distB="0" distL="0" distR="0" wp14:anchorId="61846C3D" wp14:editId="26243599">
            <wp:extent cx="6309360" cy="6485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6485890"/>
                    </a:xfrm>
                    <a:prstGeom prst="rect">
                      <a:avLst/>
                    </a:prstGeom>
                  </pic:spPr>
                </pic:pic>
              </a:graphicData>
            </a:graphic>
          </wp:inline>
        </w:drawing>
      </w:r>
    </w:p>
    <w:p w14:paraId="02D1FCAE" w14:textId="4CD75D7A" w:rsidR="00EB1514" w:rsidRDefault="00EB1514">
      <w:pPr>
        <w:spacing w:after="200"/>
        <w:rPr>
          <w:b w:val="0"/>
        </w:rPr>
      </w:pPr>
      <w:r>
        <w:br w:type="page"/>
      </w:r>
    </w:p>
    <w:p w14:paraId="7D5D471A" w14:textId="2FF3D4CF" w:rsidR="003B0FE8" w:rsidRPr="003B0FE8" w:rsidRDefault="003B0FE8" w:rsidP="003B0FE8">
      <w:pPr>
        <w:pStyle w:val="Heading1"/>
        <w:rPr>
          <w:u w:val="single"/>
        </w:rPr>
      </w:pPr>
      <w:r w:rsidRPr="003B0FE8">
        <w:rPr>
          <w:u w:val="single"/>
        </w:rPr>
        <w:lastRenderedPageBreak/>
        <w:t xml:space="preserve">Detail of Product: </w:t>
      </w:r>
    </w:p>
    <w:p w14:paraId="7D29E8FC" w14:textId="5EDA723C" w:rsidR="00EB1514" w:rsidRDefault="00EB1514" w:rsidP="000E366A">
      <w:pPr>
        <w:pStyle w:val="Content"/>
        <w:jc w:val="both"/>
      </w:pPr>
      <w:r>
        <w:t xml:space="preserve">It is possible to click on every box to see details of the product. In this space in the future and if the requirements ask it, you can see different variants of the product and all its properties. </w:t>
      </w:r>
    </w:p>
    <w:p w14:paraId="75CF1FD2" w14:textId="4530369E" w:rsidR="000E366A" w:rsidRDefault="000E366A" w:rsidP="0056370B">
      <w:pPr>
        <w:pStyle w:val="Content"/>
      </w:pPr>
      <w:r>
        <w:rPr>
          <w:noProof/>
        </w:rPr>
        <w:drawing>
          <wp:inline distT="0" distB="0" distL="0" distR="0" wp14:anchorId="02AC09A8" wp14:editId="6B142DCB">
            <wp:extent cx="6122035" cy="3035139"/>
            <wp:effectExtent l="133350" t="114300" r="126365" b="1657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33667" cy="30409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B8C772" w14:textId="77777777" w:rsidR="003B0FE8" w:rsidRDefault="003B0FE8">
      <w:pPr>
        <w:spacing w:after="200"/>
        <w:rPr>
          <w:rFonts w:asciiTheme="majorHAnsi" w:eastAsiaTheme="majorEastAsia" w:hAnsiTheme="majorHAnsi" w:cstheme="majorBidi"/>
          <w:color w:val="061F57" w:themeColor="text2" w:themeShade="BF"/>
          <w:kern w:val="28"/>
          <w:sz w:val="52"/>
          <w:szCs w:val="32"/>
          <w:u w:val="single"/>
        </w:rPr>
      </w:pPr>
      <w:r>
        <w:rPr>
          <w:u w:val="single"/>
        </w:rPr>
        <w:br w:type="page"/>
      </w:r>
    </w:p>
    <w:p w14:paraId="6761CD50" w14:textId="38AF5EDD" w:rsidR="003B0FE8" w:rsidRPr="003B0FE8" w:rsidRDefault="003B0FE8" w:rsidP="003B0FE8">
      <w:pPr>
        <w:pStyle w:val="Heading1"/>
        <w:rPr>
          <w:u w:val="single"/>
        </w:rPr>
      </w:pPr>
      <w:r w:rsidRPr="003B0FE8">
        <w:rPr>
          <w:u w:val="single"/>
        </w:rPr>
        <w:lastRenderedPageBreak/>
        <w:t>Purchase:</w:t>
      </w:r>
    </w:p>
    <w:p w14:paraId="65AC2755" w14:textId="68C1A19C" w:rsidR="000E366A" w:rsidRDefault="000E366A" w:rsidP="0056370B">
      <w:pPr>
        <w:pStyle w:val="Content"/>
      </w:pPr>
      <w:r>
        <w:t xml:space="preserve">It is possible to click the purchase button from the Details window or from the Home page. </w:t>
      </w:r>
      <w:r w:rsidR="00DD4777">
        <w:t>If the user is not authenticated it will redirect to the next window:</w:t>
      </w:r>
    </w:p>
    <w:p w14:paraId="7F438B3C" w14:textId="00772D98" w:rsidR="000E366A" w:rsidRDefault="000E366A" w:rsidP="0056370B">
      <w:pPr>
        <w:pStyle w:val="Content"/>
      </w:pPr>
      <w:r>
        <w:rPr>
          <w:noProof/>
        </w:rPr>
        <w:drawing>
          <wp:inline distT="0" distB="0" distL="0" distR="0" wp14:anchorId="752889AF" wp14:editId="73180C89">
            <wp:extent cx="5835049" cy="2863497"/>
            <wp:effectExtent l="133350" t="114300" r="146685" b="1657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0497" cy="28710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CCE7C2" w14:textId="40D15D13" w:rsidR="00DD4777" w:rsidRDefault="00DD4777" w:rsidP="0056370B">
      <w:pPr>
        <w:pStyle w:val="Content"/>
      </w:pPr>
      <w:r>
        <w:t>After login, it is possible to Purchase the button:</w:t>
      </w:r>
    </w:p>
    <w:p w14:paraId="3AEC717A" w14:textId="2EE8C4D2" w:rsidR="00DD4777" w:rsidRDefault="00DD4777" w:rsidP="0056370B">
      <w:pPr>
        <w:pStyle w:val="Content"/>
      </w:pPr>
      <w:r>
        <w:rPr>
          <w:noProof/>
        </w:rPr>
        <w:drawing>
          <wp:inline distT="0" distB="0" distL="0" distR="0" wp14:anchorId="580D9B71" wp14:editId="6DDC78F5">
            <wp:extent cx="5918835" cy="3643872"/>
            <wp:effectExtent l="133350" t="114300" r="120015" b="1663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5503" cy="36479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36F5A" w14:textId="58218BC5" w:rsidR="00DD4777" w:rsidRDefault="00DD4777" w:rsidP="0056370B">
      <w:pPr>
        <w:pStyle w:val="Content"/>
      </w:pPr>
      <w:r>
        <w:lastRenderedPageBreak/>
        <w:t>If you enter the detail of the product will see that the quantity depleted by one, There are 498 Keychains now:</w:t>
      </w:r>
    </w:p>
    <w:p w14:paraId="561F4B00" w14:textId="03619248" w:rsidR="00DD4777" w:rsidRDefault="00DD4777" w:rsidP="00DD4777">
      <w:pPr>
        <w:pStyle w:val="Content"/>
        <w:jc w:val="center"/>
      </w:pPr>
      <w:r>
        <w:rPr>
          <w:noProof/>
        </w:rPr>
        <mc:AlternateContent>
          <mc:Choice Requires="wpi">
            <w:drawing>
              <wp:anchor distT="0" distB="0" distL="114300" distR="114300" simplePos="0" relativeHeight="251662336" behindDoc="0" locked="0" layoutInCell="1" allowOverlap="1" wp14:anchorId="08C65B63" wp14:editId="31845476">
                <wp:simplePos x="0" y="0"/>
                <wp:positionH relativeFrom="column">
                  <wp:posOffset>2792700</wp:posOffset>
                </wp:positionH>
                <wp:positionV relativeFrom="paragraph">
                  <wp:posOffset>700480</wp:posOffset>
                </wp:positionV>
                <wp:extent cx="172440" cy="19080"/>
                <wp:effectExtent l="76200" t="133350" r="113665" b="171450"/>
                <wp:wrapNone/>
                <wp:docPr id="32" name="Ink 32"/>
                <wp:cNvGraphicFramePr/>
                <a:graphic xmlns:a="http://schemas.openxmlformats.org/drawingml/2006/main">
                  <a:graphicData uri="http://schemas.microsoft.com/office/word/2010/wordprocessingInk">
                    <w14:contentPart bwMode="auto" r:id="rId26">
                      <w14:nvContentPartPr>
                        <w14:cNvContentPartPr/>
                      </w14:nvContentPartPr>
                      <w14:xfrm>
                        <a:off x="0" y="0"/>
                        <a:ext cx="172440" cy="19080"/>
                      </w14:xfrm>
                    </w14:contentPart>
                  </a:graphicData>
                </a:graphic>
              </wp:anchor>
            </w:drawing>
          </mc:Choice>
          <mc:Fallback>
            <w:pict>
              <v:shapetype w14:anchorId="155D8E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215.65pt;margin-top:46.65pt;width:22.1pt;height:1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">
                <v:imagedata r:id="rId27" o:title=""/>
              </v:shape>
            </w:pict>
          </mc:Fallback>
        </mc:AlternateContent>
      </w:r>
      <w:r>
        <w:rPr>
          <w:noProof/>
        </w:rPr>
        <w:drawing>
          <wp:inline distT="0" distB="0" distL="0" distR="0" wp14:anchorId="767F1C7F" wp14:editId="1DD33614">
            <wp:extent cx="2200275" cy="3176836"/>
            <wp:effectExtent l="133350" t="114300" r="104775" b="138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13970" cy="3196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358CBA" w14:textId="2E936D0C" w:rsidR="00DD4777" w:rsidRDefault="00DD4777" w:rsidP="00DD4777">
      <w:pPr>
        <w:pStyle w:val="Content"/>
        <w:jc w:val="center"/>
      </w:pPr>
    </w:p>
    <w:p w14:paraId="562EAB10" w14:textId="18B3011F" w:rsidR="007152E3" w:rsidRDefault="007152E3" w:rsidP="007152E3">
      <w:pPr>
        <w:pStyle w:val="Content"/>
      </w:pPr>
      <w:r>
        <w:t>It is possible to check the Order state</w:t>
      </w:r>
      <w:r w:rsidR="00B04339">
        <w:t>. In future implementations it is necessary to link this view with more meaningful information related to the order, the user and the product:</w:t>
      </w:r>
    </w:p>
    <w:p w14:paraId="7F387487" w14:textId="134A9ADF" w:rsidR="007152E3" w:rsidRDefault="007152E3" w:rsidP="007152E3">
      <w:pPr>
        <w:pStyle w:val="Content"/>
        <w:jc w:val="center"/>
      </w:pPr>
      <w:r>
        <w:rPr>
          <w:noProof/>
        </w:rPr>
        <w:drawing>
          <wp:inline distT="0" distB="0" distL="0" distR="0" wp14:anchorId="13EBA934" wp14:editId="45095D3C">
            <wp:extent cx="4362450" cy="2340637"/>
            <wp:effectExtent l="133350" t="114300" r="133350" b="154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67268" cy="23432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8BF480" w14:textId="77777777" w:rsidR="003B0FE8" w:rsidRDefault="003B0FE8">
      <w:pPr>
        <w:spacing w:after="200"/>
        <w:rPr>
          <w:b w:val="0"/>
        </w:rPr>
      </w:pPr>
      <w:r>
        <w:br w:type="page"/>
      </w:r>
    </w:p>
    <w:p w14:paraId="2505951A" w14:textId="6235C323" w:rsidR="003B0FE8" w:rsidRDefault="00B04339" w:rsidP="003B0FE8">
      <w:pPr>
        <w:pStyle w:val="Content"/>
        <w:spacing w:after="240"/>
      </w:pPr>
      <w:r>
        <w:lastRenderedPageBreak/>
        <w:t xml:space="preserve">The user receives an email with details regarding the order and its different states. In the future this email must use a pretty template with all the required information: </w:t>
      </w:r>
    </w:p>
    <w:p w14:paraId="03D4C358" w14:textId="580214BC" w:rsidR="00B04339" w:rsidRDefault="00B04339" w:rsidP="003B0FE8">
      <w:pPr>
        <w:pStyle w:val="Content"/>
        <w:spacing w:after="240"/>
      </w:pPr>
      <w:r>
        <w:rPr>
          <w:noProof/>
        </w:rPr>
        <w:drawing>
          <wp:inline distT="0" distB="0" distL="0" distR="0" wp14:anchorId="0CDB2BDF" wp14:editId="0F0995AA">
            <wp:extent cx="6309360" cy="1378585"/>
            <wp:effectExtent l="133350" t="114300" r="129540" b="1644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9360" cy="1378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E261E3" w14:textId="00C420CC" w:rsidR="003B0FE8" w:rsidRDefault="003B0FE8" w:rsidP="003B0FE8">
      <w:pPr>
        <w:pStyle w:val="Content"/>
        <w:spacing w:after="240"/>
      </w:pPr>
      <w:r w:rsidRPr="003B0FE8">
        <w:rPr>
          <w:rFonts w:asciiTheme="majorHAnsi" w:eastAsiaTheme="majorEastAsia" w:hAnsiTheme="majorHAnsi" w:cstheme="majorBidi"/>
          <w:b/>
          <w:color w:val="061F57" w:themeColor="text2" w:themeShade="BF"/>
          <w:kern w:val="28"/>
          <w:sz w:val="52"/>
          <w:szCs w:val="32"/>
          <w:u w:val="single"/>
        </w:rPr>
        <w:t>Purchasing the last item of a product</w:t>
      </w:r>
    </w:p>
    <w:p w14:paraId="7F2AD180" w14:textId="2C53DC5E" w:rsidR="003B0FE8" w:rsidRPr="003B0FE8" w:rsidRDefault="003B0FE8" w:rsidP="003B0FE8">
      <w:pPr>
        <w:pStyle w:val="Content"/>
      </w:pPr>
      <w:r>
        <w:t>In the next picture we can see that the Quantity of the bracelet is 1. This means that after purchasing this item, the quantity will be 0 and will be not possible to buy it any more until it is restocked:</w:t>
      </w:r>
    </w:p>
    <w:p w14:paraId="09B28804" w14:textId="5D1B5B79" w:rsidR="00B04339" w:rsidRDefault="003B0FE8" w:rsidP="003B0FE8">
      <w:pPr>
        <w:pStyle w:val="Content"/>
        <w:spacing w:before="240" w:after="240"/>
        <w:jc w:val="center"/>
      </w:pPr>
      <w:r>
        <w:rPr>
          <w:noProof/>
        </w:rPr>
        <w:drawing>
          <wp:inline distT="0" distB="0" distL="0" distR="0" wp14:anchorId="4C325262" wp14:editId="1098FBD7">
            <wp:extent cx="3952875" cy="3787573"/>
            <wp:effectExtent l="133350" t="114300" r="142875" b="1562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0392" cy="37947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910D0A" w14:textId="77777777" w:rsidR="00952E70" w:rsidRDefault="00952E70" w:rsidP="003B0FE8">
      <w:pPr>
        <w:pStyle w:val="Content"/>
        <w:spacing w:before="240" w:after="240"/>
        <w:jc w:val="center"/>
      </w:pPr>
    </w:p>
    <w:p w14:paraId="4C0D295C" w14:textId="78256F83" w:rsidR="003B0FE8" w:rsidRDefault="00952E70" w:rsidP="00952E70">
      <w:pPr>
        <w:pStyle w:val="Content"/>
        <w:spacing w:before="240" w:after="240"/>
        <w:jc w:val="both"/>
      </w:pPr>
      <w:r>
        <w:lastRenderedPageBreak/>
        <w:t>The purchase was effective, the item was depleted and as we can see in the right picture, the quantity is 0 now and is not possible to buy the item, because it does not have a button for triggering that action:</w:t>
      </w:r>
    </w:p>
    <w:p w14:paraId="27A50C1D" w14:textId="0994DADE" w:rsidR="003B0FE8" w:rsidRDefault="003B0FE8" w:rsidP="003B0FE8">
      <w:pPr>
        <w:pStyle w:val="Content"/>
        <w:spacing w:before="240" w:after="240"/>
        <w:jc w:val="center"/>
      </w:pPr>
      <w:r>
        <w:rPr>
          <w:noProof/>
        </w:rPr>
        <w:drawing>
          <wp:inline distT="0" distB="0" distL="0" distR="0" wp14:anchorId="07B931FD" wp14:editId="76F7556B">
            <wp:extent cx="2733675" cy="3018928"/>
            <wp:effectExtent l="133350" t="114300" r="123825" b="162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7050" cy="30557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3B11EEAF" wp14:editId="24131882">
            <wp:extent cx="2908194" cy="2989277"/>
            <wp:effectExtent l="133350" t="114300" r="121285" b="173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2159" cy="30036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9D26D4" w14:textId="05F38C58" w:rsidR="00952E70" w:rsidRDefault="00952E70" w:rsidP="00952E70">
      <w:pPr>
        <w:pStyle w:val="Content"/>
        <w:spacing w:before="240" w:after="240"/>
        <w:jc w:val="both"/>
      </w:pPr>
      <w:r>
        <w:t>In the home page we can also notice that the Item out of stock sign is on the bracelet and there is no button for purchasing:</w:t>
      </w:r>
    </w:p>
    <w:p w14:paraId="2704FEE9" w14:textId="6B5BB54A" w:rsidR="00952E70" w:rsidRDefault="00952E70" w:rsidP="003B0FE8">
      <w:pPr>
        <w:pStyle w:val="Content"/>
        <w:spacing w:before="240" w:after="240"/>
        <w:jc w:val="center"/>
      </w:pPr>
      <w:r>
        <w:rPr>
          <w:noProof/>
        </w:rPr>
        <w:drawing>
          <wp:inline distT="0" distB="0" distL="0" distR="0" wp14:anchorId="6A0DFBC2" wp14:editId="4396F0EB">
            <wp:extent cx="6708144" cy="24669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626" t="50188" r="20441" b="10628"/>
                    <a:stretch/>
                  </pic:blipFill>
                  <pic:spPr bwMode="auto">
                    <a:xfrm>
                      <a:off x="0" y="0"/>
                      <a:ext cx="6710682" cy="2467908"/>
                    </a:xfrm>
                    <a:prstGeom prst="rect">
                      <a:avLst/>
                    </a:prstGeom>
                    <a:ln>
                      <a:noFill/>
                    </a:ln>
                    <a:extLst>
                      <a:ext uri="{53640926-AAD7-44D8-BBD7-CCE9431645EC}">
                        <a14:shadowObscured xmlns:a14="http://schemas.microsoft.com/office/drawing/2010/main"/>
                      </a:ext>
                    </a:extLst>
                  </pic:spPr>
                </pic:pic>
              </a:graphicData>
            </a:graphic>
          </wp:inline>
        </w:drawing>
      </w:r>
    </w:p>
    <w:p w14:paraId="3846CB9C" w14:textId="2631F807" w:rsidR="00952E70" w:rsidRDefault="00952E70">
      <w:pPr>
        <w:spacing w:after="200"/>
        <w:rPr>
          <w:b w:val="0"/>
        </w:rPr>
      </w:pPr>
      <w:r>
        <w:br w:type="page"/>
      </w:r>
    </w:p>
    <w:p w14:paraId="0FA60E6E" w14:textId="07B9E997" w:rsidR="00952E70" w:rsidRDefault="00952E70" w:rsidP="00952E70">
      <w:pPr>
        <w:pStyle w:val="Content"/>
        <w:spacing w:before="240" w:after="240"/>
        <w:jc w:val="both"/>
      </w:pPr>
      <w:r>
        <w:lastRenderedPageBreak/>
        <w:t>Just in case some user hard code the URL for purchasing the item with no need of clicking on a button, there is the next validation, with the corresponding alert:</w:t>
      </w:r>
    </w:p>
    <w:p w14:paraId="1E90BE0B" w14:textId="0242F943" w:rsidR="00952E70" w:rsidRDefault="00952E70" w:rsidP="00AF6DF1">
      <w:pPr>
        <w:pStyle w:val="Content"/>
        <w:spacing w:before="240" w:after="240"/>
        <w:jc w:val="center"/>
      </w:pPr>
      <w:r>
        <w:rPr>
          <w:noProof/>
        </w:rPr>
        <w:drawing>
          <wp:inline distT="0" distB="0" distL="0" distR="0" wp14:anchorId="3EC6A691" wp14:editId="7E78C880">
            <wp:extent cx="5775325" cy="2014084"/>
            <wp:effectExtent l="133350" t="114300" r="149225" b="1581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551" t="28717" r="32519" b="49007"/>
                    <a:stretch/>
                  </pic:blipFill>
                  <pic:spPr bwMode="auto">
                    <a:xfrm>
                      <a:off x="0" y="0"/>
                      <a:ext cx="5801443" cy="20231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E613AAC" w14:textId="41352D6D" w:rsidR="00952E70" w:rsidRDefault="00952E70" w:rsidP="00952E70">
      <w:pPr>
        <w:pStyle w:val="Content"/>
        <w:spacing w:before="240" w:after="240"/>
        <w:jc w:val="both"/>
      </w:pPr>
      <w:r>
        <w:t>In the future this alert will be using Bootstrap style or something else to make it looks more appealing to the user.</w:t>
      </w:r>
    </w:p>
    <w:p w14:paraId="0CA8B9C4" w14:textId="65D35EC3" w:rsidR="00952E70" w:rsidRPr="00BE0914" w:rsidRDefault="00BE0914" w:rsidP="00BE0914">
      <w:pPr>
        <w:pStyle w:val="Content"/>
        <w:spacing w:after="240"/>
        <w:rPr>
          <w:rFonts w:asciiTheme="majorHAnsi" w:eastAsiaTheme="majorEastAsia" w:hAnsiTheme="majorHAnsi" w:cstheme="majorBidi"/>
          <w:b/>
          <w:color w:val="061F57" w:themeColor="text2" w:themeShade="BF"/>
          <w:kern w:val="28"/>
          <w:sz w:val="52"/>
          <w:szCs w:val="32"/>
          <w:u w:val="single"/>
        </w:rPr>
      </w:pPr>
      <w:r w:rsidRPr="00BE0914">
        <w:rPr>
          <w:rFonts w:asciiTheme="majorHAnsi" w:eastAsiaTheme="majorEastAsia" w:hAnsiTheme="majorHAnsi" w:cstheme="majorBidi"/>
          <w:b/>
          <w:color w:val="061F57" w:themeColor="text2" w:themeShade="BF"/>
          <w:kern w:val="28"/>
          <w:sz w:val="52"/>
          <w:szCs w:val="32"/>
          <w:u w:val="single"/>
        </w:rPr>
        <w:t>Create product</w:t>
      </w:r>
    </w:p>
    <w:p w14:paraId="0E475C66" w14:textId="57FD6A6E" w:rsidR="00BE0914" w:rsidRDefault="00BE0914" w:rsidP="00952E70">
      <w:pPr>
        <w:pStyle w:val="Content"/>
        <w:spacing w:before="240" w:after="240"/>
        <w:jc w:val="both"/>
      </w:pPr>
      <w:r>
        <w:t>The Create Product form has different validations implemented for the Required fields, for the numeric fields type and range, as it shows in the next pictures:</w:t>
      </w:r>
    </w:p>
    <w:p w14:paraId="24BB25AD" w14:textId="4268818B" w:rsidR="00BE0914" w:rsidRDefault="00BE0914" w:rsidP="00AF6DF1">
      <w:pPr>
        <w:pStyle w:val="Content"/>
        <w:spacing w:before="240" w:after="240"/>
        <w:jc w:val="center"/>
        <w:rPr>
          <w:noProof/>
        </w:rPr>
      </w:pPr>
      <w:r>
        <w:rPr>
          <w:noProof/>
        </w:rPr>
        <w:drawing>
          <wp:inline distT="0" distB="0" distL="0" distR="0" wp14:anchorId="71DDFF46" wp14:editId="2A9C1F46">
            <wp:extent cx="1369036" cy="2286000"/>
            <wp:effectExtent l="133350" t="114300" r="136525" b="152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83093" cy="23094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79E02A4E" wp14:editId="7DB00E80">
            <wp:extent cx="2619375" cy="1523373"/>
            <wp:effectExtent l="114300" t="114300" r="142875" b="1530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30730" cy="15299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9D714E" w14:textId="3D8E24A2" w:rsidR="00BE0914" w:rsidRPr="0056370B" w:rsidRDefault="00BE0914" w:rsidP="00952E70">
      <w:pPr>
        <w:pStyle w:val="Content"/>
        <w:spacing w:before="240" w:after="240"/>
        <w:jc w:val="both"/>
      </w:pPr>
      <w:r>
        <w:rPr>
          <w:noProof/>
        </w:rPr>
        <w:t>In the future it is necessary to modify the Picture field to an upload file input to be able to upload the pictures and linked it to the model.</w:t>
      </w:r>
    </w:p>
    <w:sectPr w:rsidR="00BE0914" w:rsidRPr="0056370B" w:rsidSect="00DF027C">
      <w:headerReference w:type="default" r:id="rId38"/>
      <w:footerReference w:type="default" r:id="rId39"/>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45905A" w14:textId="77777777" w:rsidR="00A34028" w:rsidRDefault="00A34028">
      <w:r>
        <w:separator/>
      </w:r>
    </w:p>
    <w:p w14:paraId="12BF8C03" w14:textId="77777777" w:rsidR="00A34028" w:rsidRDefault="00A34028"/>
  </w:endnote>
  <w:endnote w:type="continuationSeparator" w:id="0">
    <w:p w14:paraId="7C1A0624" w14:textId="77777777" w:rsidR="00A34028" w:rsidRDefault="00A34028">
      <w:r>
        <w:continuationSeparator/>
      </w:r>
    </w:p>
    <w:p w14:paraId="0D6A9C80" w14:textId="77777777" w:rsidR="00A34028" w:rsidRDefault="00A340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748919"/>
      <w:docPartObj>
        <w:docPartGallery w:val="Page Numbers (Bottom of Page)"/>
        <w:docPartUnique/>
      </w:docPartObj>
    </w:sdtPr>
    <w:sdtEndPr>
      <w:rPr>
        <w:noProof/>
      </w:rPr>
    </w:sdtEndPr>
    <w:sdtContent>
      <w:p w14:paraId="5E3FBD0A"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4E441EA5"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F4EF65" w14:textId="77777777" w:rsidR="00A34028" w:rsidRDefault="00A34028">
      <w:r>
        <w:separator/>
      </w:r>
    </w:p>
    <w:p w14:paraId="7190A4E5" w14:textId="77777777" w:rsidR="00A34028" w:rsidRDefault="00A34028"/>
  </w:footnote>
  <w:footnote w:type="continuationSeparator" w:id="0">
    <w:p w14:paraId="4DB58AF1" w14:textId="77777777" w:rsidR="00A34028" w:rsidRDefault="00A34028">
      <w:r>
        <w:continuationSeparator/>
      </w:r>
    </w:p>
    <w:p w14:paraId="48A025C1" w14:textId="77777777" w:rsidR="00A34028" w:rsidRDefault="00A3402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320DB898" w14:textId="77777777" w:rsidTr="00D077E9">
      <w:trPr>
        <w:trHeight w:val="978"/>
      </w:trPr>
      <w:tc>
        <w:tcPr>
          <w:tcW w:w="9990" w:type="dxa"/>
          <w:tcBorders>
            <w:top w:val="nil"/>
            <w:left w:val="nil"/>
            <w:bottom w:val="single" w:sz="36" w:space="0" w:color="34ABA2" w:themeColor="accent3"/>
            <w:right w:val="nil"/>
          </w:tcBorders>
        </w:tcPr>
        <w:p w14:paraId="531A4674" w14:textId="77777777" w:rsidR="00D077E9" w:rsidRDefault="00D077E9">
          <w:pPr>
            <w:pStyle w:val="Header"/>
          </w:pPr>
        </w:p>
      </w:tc>
    </w:tr>
  </w:tbl>
  <w:p w14:paraId="536F5AA3"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42FE6"/>
    <w:multiLevelType w:val="hybridMultilevel"/>
    <w:tmpl w:val="7D6895CA"/>
    <w:lvl w:ilvl="0" w:tplc="158E36E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99739C"/>
    <w:multiLevelType w:val="hybridMultilevel"/>
    <w:tmpl w:val="1734822E"/>
    <w:lvl w:ilvl="0" w:tplc="158E36E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8A45EF"/>
    <w:multiLevelType w:val="hybridMultilevel"/>
    <w:tmpl w:val="68AE33B8"/>
    <w:lvl w:ilvl="0" w:tplc="158E36E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692F00"/>
    <w:multiLevelType w:val="hybridMultilevel"/>
    <w:tmpl w:val="8FB0B542"/>
    <w:lvl w:ilvl="0" w:tplc="158E36E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6D5461"/>
    <w:multiLevelType w:val="hybridMultilevel"/>
    <w:tmpl w:val="F3B05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7B5756"/>
    <w:multiLevelType w:val="hybridMultilevel"/>
    <w:tmpl w:val="B016D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592CCA"/>
    <w:multiLevelType w:val="hybridMultilevel"/>
    <w:tmpl w:val="A75E6FA0"/>
    <w:lvl w:ilvl="0" w:tplc="158E36E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B4005F"/>
    <w:multiLevelType w:val="hybridMultilevel"/>
    <w:tmpl w:val="ED2097D0"/>
    <w:lvl w:ilvl="0" w:tplc="158E36E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2C7933"/>
    <w:multiLevelType w:val="hybridMultilevel"/>
    <w:tmpl w:val="B4C67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3D63DF"/>
    <w:multiLevelType w:val="hybridMultilevel"/>
    <w:tmpl w:val="672ED418"/>
    <w:lvl w:ilvl="0" w:tplc="158E36E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417D39"/>
    <w:multiLevelType w:val="hybridMultilevel"/>
    <w:tmpl w:val="262A6948"/>
    <w:lvl w:ilvl="0" w:tplc="158E36EA">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CE649FE"/>
    <w:multiLevelType w:val="hybridMultilevel"/>
    <w:tmpl w:val="B6264D98"/>
    <w:lvl w:ilvl="0" w:tplc="158E36E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5"/>
  </w:num>
  <w:num w:numId="4">
    <w:abstractNumId w:val="11"/>
  </w:num>
  <w:num w:numId="5">
    <w:abstractNumId w:val="2"/>
  </w:num>
  <w:num w:numId="6">
    <w:abstractNumId w:val="7"/>
  </w:num>
  <w:num w:numId="7">
    <w:abstractNumId w:val="0"/>
  </w:num>
  <w:num w:numId="8">
    <w:abstractNumId w:val="6"/>
  </w:num>
  <w:num w:numId="9">
    <w:abstractNumId w:val="4"/>
  </w:num>
  <w:num w:numId="10">
    <w:abstractNumId w:val="8"/>
  </w:num>
  <w:num w:numId="11">
    <w:abstractNumId w:val="3"/>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9F1"/>
    <w:rsid w:val="00023CCE"/>
    <w:rsid w:val="0002482E"/>
    <w:rsid w:val="00050324"/>
    <w:rsid w:val="000A0150"/>
    <w:rsid w:val="000B5A14"/>
    <w:rsid w:val="000E366A"/>
    <w:rsid w:val="000E63C9"/>
    <w:rsid w:val="00130E9D"/>
    <w:rsid w:val="00150A6D"/>
    <w:rsid w:val="001653E3"/>
    <w:rsid w:val="00185B35"/>
    <w:rsid w:val="001953A9"/>
    <w:rsid w:val="001D2C7C"/>
    <w:rsid w:val="001F2BC8"/>
    <w:rsid w:val="001F5F6B"/>
    <w:rsid w:val="00243EBC"/>
    <w:rsid w:val="00246A35"/>
    <w:rsid w:val="00251AEC"/>
    <w:rsid w:val="00284348"/>
    <w:rsid w:val="002E61EA"/>
    <w:rsid w:val="002F51F5"/>
    <w:rsid w:val="00312137"/>
    <w:rsid w:val="00330359"/>
    <w:rsid w:val="0033762F"/>
    <w:rsid w:val="00356346"/>
    <w:rsid w:val="00366C7E"/>
    <w:rsid w:val="00384EA3"/>
    <w:rsid w:val="003A39A1"/>
    <w:rsid w:val="003B0FE8"/>
    <w:rsid w:val="003C2191"/>
    <w:rsid w:val="003D3863"/>
    <w:rsid w:val="004110DE"/>
    <w:rsid w:val="0044085A"/>
    <w:rsid w:val="004B21A5"/>
    <w:rsid w:val="005037F0"/>
    <w:rsid w:val="00516A86"/>
    <w:rsid w:val="005275F6"/>
    <w:rsid w:val="00543E92"/>
    <w:rsid w:val="0056370B"/>
    <w:rsid w:val="00572102"/>
    <w:rsid w:val="005A7B3E"/>
    <w:rsid w:val="005F1BB0"/>
    <w:rsid w:val="0062404B"/>
    <w:rsid w:val="006308B1"/>
    <w:rsid w:val="00656C4D"/>
    <w:rsid w:val="006E5716"/>
    <w:rsid w:val="007152E3"/>
    <w:rsid w:val="007302B3"/>
    <w:rsid w:val="00730733"/>
    <w:rsid w:val="00730E3A"/>
    <w:rsid w:val="00736AAF"/>
    <w:rsid w:val="00756B93"/>
    <w:rsid w:val="00765B2A"/>
    <w:rsid w:val="00783A34"/>
    <w:rsid w:val="007C6B52"/>
    <w:rsid w:val="007D16C5"/>
    <w:rsid w:val="007D6925"/>
    <w:rsid w:val="00811AEE"/>
    <w:rsid w:val="00862FE4"/>
    <w:rsid w:val="0086389A"/>
    <w:rsid w:val="0086614E"/>
    <w:rsid w:val="0087605E"/>
    <w:rsid w:val="00887C69"/>
    <w:rsid w:val="008B1FEE"/>
    <w:rsid w:val="00903C32"/>
    <w:rsid w:val="00916B16"/>
    <w:rsid w:val="009173B9"/>
    <w:rsid w:val="0093030C"/>
    <w:rsid w:val="0093335D"/>
    <w:rsid w:val="0093613E"/>
    <w:rsid w:val="00943026"/>
    <w:rsid w:val="00952E70"/>
    <w:rsid w:val="00966B81"/>
    <w:rsid w:val="00967B0A"/>
    <w:rsid w:val="009C7720"/>
    <w:rsid w:val="00A23AFA"/>
    <w:rsid w:val="00A31B3E"/>
    <w:rsid w:val="00A34028"/>
    <w:rsid w:val="00A532F3"/>
    <w:rsid w:val="00A8489E"/>
    <w:rsid w:val="00AC29F3"/>
    <w:rsid w:val="00AF6DF1"/>
    <w:rsid w:val="00B04339"/>
    <w:rsid w:val="00B231E5"/>
    <w:rsid w:val="00BE0914"/>
    <w:rsid w:val="00BF29F1"/>
    <w:rsid w:val="00C02B87"/>
    <w:rsid w:val="00C05EB9"/>
    <w:rsid w:val="00C4086D"/>
    <w:rsid w:val="00C83024"/>
    <w:rsid w:val="00CA1896"/>
    <w:rsid w:val="00CB5B28"/>
    <w:rsid w:val="00CF5371"/>
    <w:rsid w:val="00CF7AA2"/>
    <w:rsid w:val="00D0323A"/>
    <w:rsid w:val="00D0559F"/>
    <w:rsid w:val="00D077E9"/>
    <w:rsid w:val="00D42CB7"/>
    <w:rsid w:val="00D5413D"/>
    <w:rsid w:val="00D570A9"/>
    <w:rsid w:val="00D57433"/>
    <w:rsid w:val="00D70D02"/>
    <w:rsid w:val="00D728F3"/>
    <w:rsid w:val="00D770C7"/>
    <w:rsid w:val="00D86945"/>
    <w:rsid w:val="00D90290"/>
    <w:rsid w:val="00DA2FCF"/>
    <w:rsid w:val="00DD152F"/>
    <w:rsid w:val="00DD4777"/>
    <w:rsid w:val="00DE213F"/>
    <w:rsid w:val="00DF027C"/>
    <w:rsid w:val="00E00A32"/>
    <w:rsid w:val="00E12887"/>
    <w:rsid w:val="00E22ACD"/>
    <w:rsid w:val="00E620B0"/>
    <w:rsid w:val="00E655C2"/>
    <w:rsid w:val="00E743E5"/>
    <w:rsid w:val="00E81B40"/>
    <w:rsid w:val="00EB1514"/>
    <w:rsid w:val="00EF555B"/>
    <w:rsid w:val="00F027BB"/>
    <w:rsid w:val="00F11DCF"/>
    <w:rsid w:val="00F162EA"/>
    <w:rsid w:val="00F52D27"/>
    <w:rsid w:val="00F83527"/>
    <w:rsid w:val="00FC680D"/>
    <w:rsid w:val="00FD1E22"/>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1FED62"/>
  <w15:docId w15:val="{F98B4E0B-6181-4A26-8706-BADA61648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semiHidden/>
    <w:unhideWhenUsed/>
    <w:qFormat/>
    <w:rsid w:val="002E61EA"/>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Heading4">
    <w:name w:val="heading 4"/>
    <w:basedOn w:val="Normal"/>
    <w:next w:val="Normal"/>
    <w:link w:val="Heading4Char"/>
    <w:uiPriority w:val="1"/>
    <w:semiHidden/>
    <w:unhideWhenUsed/>
    <w:qFormat/>
    <w:rsid w:val="001953A9"/>
    <w:pPr>
      <w:keepNext/>
      <w:keepLines/>
      <w:spacing w:before="40"/>
      <w:outlineLvl w:val="3"/>
    </w:pPr>
    <w:rPr>
      <w:rFonts w:asciiTheme="majorHAnsi" w:eastAsiaTheme="majorEastAsia" w:hAnsiTheme="majorHAnsi" w:cstheme="majorBidi"/>
      <w:i/>
      <w:iCs/>
      <w:color w:val="013A5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NormalWeb">
    <w:name w:val="Normal (Web)"/>
    <w:basedOn w:val="Normal"/>
    <w:uiPriority w:val="99"/>
    <w:semiHidden/>
    <w:unhideWhenUsed/>
    <w:rsid w:val="005A7B3E"/>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customStyle="1" w:styleId="Heading3Char">
    <w:name w:val="Heading 3 Char"/>
    <w:basedOn w:val="DefaultParagraphFont"/>
    <w:link w:val="Heading3"/>
    <w:uiPriority w:val="5"/>
    <w:semiHidden/>
    <w:rsid w:val="002E61EA"/>
    <w:rPr>
      <w:rFonts w:asciiTheme="majorHAnsi" w:eastAsiaTheme="majorEastAsia" w:hAnsiTheme="majorHAnsi" w:cstheme="majorBidi"/>
      <w:b/>
      <w:color w:val="012639" w:themeColor="accent1" w:themeShade="7F"/>
    </w:rPr>
  </w:style>
  <w:style w:type="character" w:customStyle="1" w:styleId="Heading4Char">
    <w:name w:val="Heading 4 Char"/>
    <w:basedOn w:val="DefaultParagraphFont"/>
    <w:link w:val="Heading4"/>
    <w:uiPriority w:val="1"/>
    <w:semiHidden/>
    <w:rsid w:val="001953A9"/>
    <w:rPr>
      <w:rFonts w:asciiTheme="majorHAnsi" w:eastAsiaTheme="majorEastAsia" w:hAnsiTheme="majorHAnsi" w:cstheme="majorBidi"/>
      <w:b/>
      <w:i/>
      <w:iCs/>
      <w:color w:val="013A57" w:themeColor="accent1" w:themeShade="BF"/>
      <w:sz w:val="28"/>
      <w:szCs w:val="22"/>
    </w:rPr>
  </w:style>
  <w:style w:type="character" w:customStyle="1" w:styleId="st">
    <w:name w:val="st"/>
    <w:basedOn w:val="DefaultParagraphFont"/>
    <w:rsid w:val="007D6925"/>
  </w:style>
  <w:style w:type="character" w:styleId="Hyperlink">
    <w:name w:val="Hyperlink"/>
    <w:basedOn w:val="DefaultParagraphFont"/>
    <w:uiPriority w:val="99"/>
    <w:unhideWhenUsed/>
    <w:rsid w:val="00E743E5"/>
    <w:rPr>
      <w:color w:val="3592CF" w:themeColor="hyperlink"/>
      <w:u w:val="single"/>
    </w:rPr>
  </w:style>
  <w:style w:type="character" w:styleId="UnresolvedMention">
    <w:name w:val="Unresolved Mention"/>
    <w:basedOn w:val="DefaultParagraphFont"/>
    <w:uiPriority w:val="99"/>
    <w:semiHidden/>
    <w:unhideWhenUsed/>
    <w:rsid w:val="00E743E5"/>
    <w:rPr>
      <w:color w:val="605E5C"/>
      <w:shd w:val="clear" w:color="auto" w:fill="E1DFDD"/>
    </w:rPr>
  </w:style>
  <w:style w:type="character" w:customStyle="1" w:styleId="e24kjd">
    <w:name w:val="e24kjd"/>
    <w:basedOn w:val="DefaultParagraphFont"/>
    <w:rsid w:val="008661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092905">
      <w:bodyDiv w:val="1"/>
      <w:marLeft w:val="0"/>
      <w:marRight w:val="0"/>
      <w:marTop w:val="0"/>
      <w:marBottom w:val="0"/>
      <w:divBdr>
        <w:top w:val="none" w:sz="0" w:space="0" w:color="auto"/>
        <w:left w:val="none" w:sz="0" w:space="0" w:color="auto"/>
        <w:bottom w:val="none" w:sz="0" w:space="0" w:color="auto"/>
        <w:right w:val="none" w:sz="0" w:space="0" w:color="auto"/>
      </w:divBdr>
    </w:div>
    <w:div w:id="217204828">
      <w:bodyDiv w:val="1"/>
      <w:marLeft w:val="0"/>
      <w:marRight w:val="0"/>
      <w:marTop w:val="0"/>
      <w:marBottom w:val="0"/>
      <w:divBdr>
        <w:top w:val="none" w:sz="0" w:space="0" w:color="auto"/>
        <w:left w:val="none" w:sz="0" w:space="0" w:color="auto"/>
        <w:bottom w:val="none" w:sz="0" w:space="0" w:color="auto"/>
        <w:right w:val="none" w:sz="0" w:space="0" w:color="auto"/>
      </w:divBdr>
    </w:div>
    <w:div w:id="278682916">
      <w:bodyDiv w:val="1"/>
      <w:marLeft w:val="0"/>
      <w:marRight w:val="0"/>
      <w:marTop w:val="0"/>
      <w:marBottom w:val="0"/>
      <w:divBdr>
        <w:top w:val="none" w:sz="0" w:space="0" w:color="auto"/>
        <w:left w:val="none" w:sz="0" w:space="0" w:color="auto"/>
        <w:bottom w:val="none" w:sz="0" w:space="0" w:color="auto"/>
        <w:right w:val="none" w:sz="0" w:space="0" w:color="auto"/>
      </w:divBdr>
    </w:div>
    <w:div w:id="691079272">
      <w:bodyDiv w:val="1"/>
      <w:marLeft w:val="0"/>
      <w:marRight w:val="0"/>
      <w:marTop w:val="0"/>
      <w:marBottom w:val="0"/>
      <w:divBdr>
        <w:top w:val="none" w:sz="0" w:space="0" w:color="auto"/>
        <w:left w:val="none" w:sz="0" w:space="0" w:color="auto"/>
        <w:bottom w:val="none" w:sz="0" w:space="0" w:color="auto"/>
        <w:right w:val="none" w:sz="0" w:space="0" w:color="auto"/>
      </w:divBdr>
    </w:div>
    <w:div w:id="698317038">
      <w:bodyDiv w:val="1"/>
      <w:marLeft w:val="0"/>
      <w:marRight w:val="0"/>
      <w:marTop w:val="0"/>
      <w:marBottom w:val="0"/>
      <w:divBdr>
        <w:top w:val="none" w:sz="0" w:space="0" w:color="auto"/>
        <w:left w:val="none" w:sz="0" w:space="0" w:color="auto"/>
        <w:bottom w:val="none" w:sz="0" w:space="0" w:color="auto"/>
        <w:right w:val="none" w:sz="0" w:space="0" w:color="auto"/>
      </w:divBdr>
    </w:div>
    <w:div w:id="794374785">
      <w:bodyDiv w:val="1"/>
      <w:marLeft w:val="0"/>
      <w:marRight w:val="0"/>
      <w:marTop w:val="0"/>
      <w:marBottom w:val="0"/>
      <w:divBdr>
        <w:top w:val="none" w:sz="0" w:space="0" w:color="auto"/>
        <w:left w:val="none" w:sz="0" w:space="0" w:color="auto"/>
        <w:bottom w:val="none" w:sz="0" w:space="0" w:color="auto"/>
        <w:right w:val="none" w:sz="0" w:space="0" w:color="auto"/>
      </w:divBdr>
    </w:div>
    <w:div w:id="803893136">
      <w:bodyDiv w:val="1"/>
      <w:marLeft w:val="0"/>
      <w:marRight w:val="0"/>
      <w:marTop w:val="0"/>
      <w:marBottom w:val="0"/>
      <w:divBdr>
        <w:top w:val="none" w:sz="0" w:space="0" w:color="auto"/>
        <w:left w:val="none" w:sz="0" w:space="0" w:color="auto"/>
        <w:bottom w:val="none" w:sz="0" w:space="0" w:color="auto"/>
        <w:right w:val="none" w:sz="0" w:space="0" w:color="auto"/>
      </w:divBdr>
    </w:div>
    <w:div w:id="851801110">
      <w:bodyDiv w:val="1"/>
      <w:marLeft w:val="0"/>
      <w:marRight w:val="0"/>
      <w:marTop w:val="0"/>
      <w:marBottom w:val="0"/>
      <w:divBdr>
        <w:top w:val="none" w:sz="0" w:space="0" w:color="auto"/>
        <w:left w:val="none" w:sz="0" w:space="0" w:color="auto"/>
        <w:bottom w:val="none" w:sz="0" w:space="0" w:color="auto"/>
        <w:right w:val="none" w:sz="0" w:space="0" w:color="auto"/>
      </w:divBdr>
      <w:divsChild>
        <w:div w:id="1330327900">
          <w:marLeft w:val="0"/>
          <w:marRight w:val="0"/>
          <w:marTop w:val="0"/>
          <w:marBottom w:val="0"/>
          <w:divBdr>
            <w:top w:val="none" w:sz="0" w:space="0" w:color="auto"/>
            <w:left w:val="none" w:sz="0" w:space="0" w:color="auto"/>
            <w:bottom w:val="none" w:sz="0" w:space="0" w:color="auto"/>
            <w:right w:val="none" w:sz="0" w:space="0" w:color="auto"/>
          </w:divBdr>
        </w:div>
      </w:divsChild>
    </w:div>
    <w:div w:id="996110951">
      <w:bodyDiv w:val="1"/>
      <w:marLeft w:val="0"/>
      <w:marRight w:val="0"/>
      <w:marTop w:val="0"/>
      <w:marBottom w:val="0"/>
      <w:divBdr>
        <w:top w:val="none" w:sz="0" w:space="0" w:color="auto"/>
        <w:left w:val="none" w:sz="0" w:space="0" w:color="auto"/>
        <w:bottom w:val="none" w:sz="0" w:space="0" w:color="auto"/>
        <w:right w:val="none" w:sz="0" w:space="0" w:color="auto"/>
      </w:divBdr>
    </w:div>
    <w:div w:id="1136795319">
      <w:bodyDiv w:val="1"/>
      <w:marLeft w:val="0"/>
      <w:marRight w:val="0"/>
      <w:marTop w:val="0"/>
      <w:marBottom w:val="0"/>
      <w:divBdr>
        <w:top w:val="none" w:sz="0" w:space="0" w:color="auto"/>
        <w:left w:val="none" w:sz="0" w:space="0" w:color="auto"/>
        <w:bottom w:val="none" w:sz="0" w:space="0" w:color="auto"/>
        <w:right w:val="none" w:sz="0" w:space="0" w:color="auto"/>
      </w:divBdr>
    </w:div>
    <w:div w:id="1317031752">
      <w:bodyDiv w:val="1"/>
      <w:marLeft w:val="0"/>
      <w:marRight w:val="0"/>
      <w:marTop w:val="0"/>
      <w:marBottom w:val="0"/>
      <w:divBdr>
        <w:top w:val="none" w:sz="0" w:space="0" w:color="auto"/>
        <w:left w:val="none" w:sz="0" w:space="0" w:color="auto"/>
        <w:bottom w:val="none" w:sz="0" w:space="0" w:color="auto"/>
        <w:right w:val="none" w:sz="0" w:space="0" w:color="auto"/>
      </w:divBdr>
    </w:div>
    <w:div w:id="1719011232">
      <w:bodyDiv w:val="1"/>
      <w:marLeft w:val="0"/>
      <w:marRight w:val="0"/>
      <w:marTop w:val="0"/>
      <w:marBottom w:val="0"/>
      <w:divBdr>
        <w:top w:val="none" w:sz="0" w:space="0" w:color="auto"/>
        <w:left w:val="none" w:sz="0" w:space="0" w:color="auto"/>
        <w:bottom w:val="none" w:sz="0" w:space="0" w:color="auto"/>
        <w:right w:val="none" w:sz="0" w:space="0" w:color="auto"/>
      </w:divBdr>
    </w:div>
    <w:div w:id="1731270796">
      <w:bodyDiv w:val="1"/>
      <w:marLeft w:val="0"/>
      <w:marRight w:val="0"/>
      <w:marTop w:val="0"/>
      <w:marBottom w:val="0"/>
      <w:divBdr>
        <w:top w:val="none" w:sz="0" w:space="0" w:color="auto"/>
        <w:left w:val="none" w:sz="0" w:space="0" w:color="auto"/>
        <w:bottom w:val="none" w:sz="0" w:space="0" w:color="auto"/>
        <w:right w:val="none" w:sz="0" w:space="0" w:color="auto"/>
      </w:divBdr>
    </w:div>
    <w:div w:id="2047094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ustomXml" Target="ink/ink1.xml"/><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hyperlink" Target="https://localhost:44370/Identity/Account/ConfirmEmail?userId=5cd6a963-9100-47f4-b286-341a1881d6c3&amp;code=Q2ZESjhHRHBCWEFiK3JwUGtUSldnRjgrT05WZEFTbUZTbk42L3pxSks4b09kSGlUNzBJR1UrMkl6NDZESTJicUZ2Z1RXeGZET2ROQkZHVEJyb2pyNmFwSVUwRkdQSDdEQW03SThNTXNCa2p4TlBlV1ZoQkU3aG5tQ25nNFp3VlVNc09PL1FnK0RuLzY4MVhsWkNqc3c4WTYzSzF6aUd6VkxqaWpHUFc1bUYyek9CUmM1TmZpVGdsQWVHV1pqcWcwNmwxS2NlTVN4K3cxYkJLZGtXQ1ZJcUpiNHMyRTZhR1dyZXR0ZXlIZkJVQk5hNnVGc2huYkpsZHY0TUxPNE9OeVRWVFZ2UT09" TargetMode="External"/><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uya\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37B6FC9F4F240D6BC9F1AD15469CD33"/>
        <w:category>
          <w:name w:val="General"/>
          <w:gallery w:val="placeholder"/>
        </w:category>
        <w:types>
          <w:type w:val="bbPlcHdr"/>
        </w:types>
        <w:behaviors>
          <w:behavior w:val="content"/>
        </w:behaviors>
        <w:guid w:val="{81648741-B5A5-4D77-AA0A-7FA92CC35351}"/>
      </w:docPartPr>
      <w:docPartBody>
        <w:p w:rsidR="006B6654" w:rsidRDefault="00A46A59">
          <w:pPr>
            <w:pStyle w:val="937B6FC9F4F240D6BC9F1AD15469CD33"/>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June 7</w:t>
          </w:r>
          <w:r w:rsidRPr="00D86945">
            <w:rPr>
              <w:rStyle w:val="SubtitleChar"/>
              <w:b/>
            </w:rPr>
            <w:fldChar w:fldCharType="end"/>
          </w:r>
        </w:p>
      </w:docPartBody>
    </w:docPart>
    <w:docPart>
      <w:docPartPr>
        <w:name w:val="5D4D8D85BAB24DE09F6F3D4817E18B21"/>
        <w:category>
          <w:name w:val="General"/>
          <w:gallery w:val="placeholder"/>
        </w:category>
        <w:types>
          <w:type w:val="bbPlcHdr"/>
        </w:types>
        <w:behaviors>
          <w:behavior w:val="content"/>
        </w:behaviors>
        <w:guid w:val="{F049F089-2C33-46E5-870B-1FCABB05B7DF}"/>
      </w:docPartPr>
      <w:docPartBody>
        <w:p w:rsidR="006B6654" w:rsidRDefault="00A46A59">
          <w:pPr>
            <w:pStyle w:val="5D4D8D85BAB24DE09F6F3D4817E18B21"/>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A59"/>
    <w:rsid w:val="006B6654"/>
    <w:rsid w:val="00A46A59"/>
    <w:rsid w:val="00D012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937B6FC9F4F240D6BC9F1AD15469CD33">
    <w:name w:val="937B6FC9F4F240D6BC9F1AD15469CD33"/>
  </w:style>
  <w:style w:type="paragraph" w:customStyle="1" w:styleId="6869C033B27943AABCD7525A416580A7">
    <w:name w:val="6869C033B27943AABCD7525A416580A7"/>
  </w:style>
  <w:style w:type="paragraph" w:customStyle="1" w:styleId="5D4D8D85BAB24DE09F6F3D4817E18B21">
    <w:name w:val="5D4D8D85BAB24DE09F6F3D4817E18B21"/>
  </w:style>
  <w:style w:type="paragraph" w:customStyle="1" w:styleId="D0602A4F419D4D508ED138B36FAE6A93">
    <w:name w:val="D0602A4F419D4D508ED138B36FAE6A93"/>
  </w:style>
  <w:style w:type="paragraph" w:customStyle="1" w:styleId="8D70FC3DD58C4464BD3F1B0D313B69DA">
    <w:name w:val="8D70FC3DD58C4464BD3F1B0D313B69DA"/>
  </w:style>
  <w:style w:type="paragraph" w:customStyle="1" w:styleId="9E1E39A9560B4ACDBCC4C89AD44F8C42">
    <w:name w:val="9E1E39A9560B4ACDBCC4C89AD44F8C42"/>
  </w:style>
  <w:style w:type="paragraph" w:customStyle="1" w:styleId="0D57B22030154D8499B7BBD94EE902DD">
    <w:name w:val="0D57B22030154D8499B7BBD94EE902DD"/>
  </w:style>
  <w:style w:type="paragraph" w:customStyle="1" w:styleId="BF7B41030CC04FEFBDC95ED88A1A9B91">
    <w:name w:val="BF7B41030CC04FEFBDC95ED88A1A9B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08T05:03:06.49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52,'9'0,"7"0,11 0,9 0,7 0,10-4,1-2,0 0,-5-3,-6 0,-6 1,-5 2,-7 3</inkml:trace>
</inkml:ink>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Judith M Carbonell Alfonso</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41F54B-B2D8-4D8C-B5E6-2748BF7CD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.dotx</Template>
  <TotalTime>529</TotalTime>
  <Pages>16</Pages>
  <Words>1316</Words>
  <Characters>7503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yuya</dc:creator>
  <cp:keywords/>
  <cp:lastModifiedBy>Judith MCA</cp:lastModifiedBy>
  <cp:revision>4</cp:revision>
  <cp:lastPrinted>2006-08-01T17:47:00Z</cp:lastPrinted>
  <dcterms:created xsi:type="dcterms:W3CDTF">2020-06-08T06:16:00Z</dcterms:created>
  <dcterms:modified xsi:type="dcterms:W3CDTF">2020-06-08T14:44:00Z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